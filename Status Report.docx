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F0C5E" w14:textId="77777777" w:rsidR="00F20641" w:rsidRDefault="00F20641" w:rsidP="00F20641">
      <w:pPr>
        <w:pageBreakBefore/>
        <w:rPr>
          <w:i/>
        </w:rPr>
      </w:pPr>
      <w:r>
        <w:t xml:space="preserve">TO:  </w:t>
      </w:r>
      <w:r>
        <w:tab/>
      </w:r>
      <w:r>
        <w:tab/>
      </w:r>
      <w:r>
        <w:rPr>
          <w:i/>
        </w:rPr>
        <w:t>Dr. David Green</w:t>
      </w:r>
    </w:p>
    <w:p w14:paraId="4A6A41B9" w14:textId="77777777" w:rsidR="00F20641" w:rsidRDefault="00F20641" w:rsidP="00F20641">
      <w:pPr>
        <w:rPr>
          <w:i/>
        </w:rPr>
      </w:pPr>
    </w:p>
    <w:p w14:paraId="69682C4C" w14:textId="77777777" w:rsidR="00F20641" w:rsidRDefault="00F20641" w:rsidP="00F20641">
      <w:pPr>
        <w:rPr>
          <w:i/>
        </w:rPr>
      </w:pPr>
      <w:r>
        <w:t xml:space="preserve">FROM: </w:t>
      </w:r>
      <w:r>
        <w:tab/>
      </w:r>
      <w:r>
        <w:rPr>
          <w:i/>
          <w:iCs/>
        </w:rPr>
        <w:t xml:space="preserve">Adam Fuller, Isaiah </w:t>
      </w:r>
      <w:proofErr w:type="spellStart"/>
      <w:r>
        <w:rPr>
          <w:i/>
          <w:iCs/>
        </w:rPr>
        <w:t>Chamoun</w:t>
      </w:r>
      <w:proofErr w:type="spellEnd"/>
      <w:r>
        <w:rPr>
          <w:i/>
          <w:iCs/>
        </w:rPr>
        <w:t xml:space="preserve">, Lawrence Oldham </w:t>
      </w:r>
      <w:r>
        <w:rPr>
          <w:i/>
          <w:sz w:val="20"/>
        </w:rPr>
        <w:t xml:space="preserve">(alfull16, </w:t>
      </w:r>
      <w:proofErr w:type="spellStart"/>
      <w:r>
        <w:rPr>
          <w:i/>
          <w:sz w:val="20"/>
        </w:rPr>
        <w:t>ichamoun</w:t>
      </w:r>
      <w:proofErr w:type="spellEnd"/>
      <w:r>
        <w:rPr>
          <w:i/>
          <w:sz w:val="20"/>
        </w:rPr>
        <w:t xml:space="preserve">, </w:t>
      </w:r>
      <w:proofErr w:type="spellStart"/>
      <w:r>
        <w:rPr>
          <w:i/>
          <w:sz w:val="20"/>
        </w:rPr>
        <w:t>oldhaml</w:t>
      </w:r>
      <w:proofErr w:type="spellEnd"/>
      <w:r>
        <w:rPr>
          <w:i/>
          <w:sz w:val="20"/>
        </w:rPr>
        <w:t>)</w:t>
      </w:r>
    </w:p>
    <w:p w14:paraId="5C78547F" w14:textId="77777777" w:rsidR="00F20641" w:rsidRDefault="00F20641" w:rsidP="00F20641">
      <w:pPr>
        <w:rPr>
          <w:i/>
        </w:rPr>
      </w:pPr>
    </w:p>
    <w:p w14:paraId="0F4E73C4" w14:textId="1EBD23BE" w:rsidR="00F20641" w:rsidRDefault="00F20641" w:rsidP="00F20641">
      <w:r>
        <w:t xml:space="preserve">DATE: </w:t>
      </w:r>
      <w:r>
        <w:tab/>
      </w:r>
      <w:r w:rsidR="00A6290C">
        <w:rPr>
          <w:i/>
        </w:rPr>
        <w:t>4</w:t>
      </w:r>
      <w:r>
        <w:rPr>
          <w:i/>
        </w:rPr>
        <w:t xml:space="preserve"> </w:t>
      </w:r>
      <w:r w:rsidR="00A6290C">
        <w:rPr>
          <w:i/>
        </w:rPr>
        <w:t>DEC</w:t>
      </w:r>
      <w:r>
        <w:rPr>
          <w:i/>
        </w:rPr>
        <w:t xml:space="preserve"> 2018</w:t>
      </w:r>
    </w:p>
    <w:p w14:paraId="4FBBE1B2" w14:textId="77777777" w:rsidR="00F20641" w:rsidRDefault="00F20641" w:rsidP="00F20641"/>
    <w:p w14:paraId="75CE4C0B" w14:textId="773EE3ED" w:rsidR="00F20641" w:rsidRDefault="00F20641" w:rsidP="00F20641">
      <w:pPr>
        <w:rPr>
          <w:sz w:val="20"/>
        </w:rPr>
      </w:pPr>
      <w:r>
        <w:t xml:space="preserve">SUBJECT: </w:t>
      </w:r>
      <w:r>
        <w:rPr>
          <w:i/>
        </w:rPr>
        <w:t xml:space="preserve">EE-333 </w:t>
      </w:r>
      <w:r w:rsidR="004E417E">
        <w:rPr>
          <w:i/>
        </w:rPr>
        <w:t>Status Report</w:t>
      </w:r>
      <w:bookmarkStart w:id="0" w:name="_GoBack"/>
      <w:bookmarkEnd w:id="0"/>
    </w:p>
    <w:p w14:paraId="06482ECC" w14:textId="77777777" w:rsidR="00F20641" w:rsidRDefault="00F20641" w:rsidP="00F20641">
      <w:pPr>
        <w:rPr>
          <w:sz w:val="20"/>
        </w:rPr>
      </w:pPr>
    </w:p>
    <w:p w14:paraId="1A37F1B2" w14:textId="77777777" w:rsidR="00F20641" w:rsidRDefault="00F20641" w:rsidP="00F20641">
      <w:pPr>
        <w:pStyle w:val="Header"/>
      </w:pPr>
      <w:r>
        <w:t>Summary</w:t>
      </w:r>
    </w:p>
    <w:p w14:paraId="6F400C3C" w14:textId="77777777" w:rsidR="00F20641" w:rsidRDefault="00F20641" w:rsidP="00F20641"/>
    <w:p w14:paraId="471AFAD7" w14:textId="542019FA" w:rsidR="00F20641" w:rsidRDefault="00F20641" w:rsidP="000F4718">
      <w:pPr>
        <w:spacing w:line="276" w:lineRule="auto"/>
        <w:ind w:firstLine="360"/>
        <w:jc w:val="both"/>
        <w:rPr>
          <w:color w:val="000000"/>
          <w:szCs w:val="24"/>
        </w:rPr>
      </w:pPr>
      <w:r w:rsidRPr="001636F2">
        <w:rPr>
          <w:color w:val="000000"/>
          <w:szCs w:val="24"/>
        </w:rPr>
        <w:t>The backend code of our HVAC System is intended to simulate an HVAC system with variable disturbances to the rooms. It contains objects that are representative of the components in the system and build that it is contained in. These objects include but are not limited to: Heater, Cooler, Blower, Room, Floor, Building, Controller, Clock/Time, and Temperature Sensor. Each of the previously named objects is intended to simulate a corresponding component of a building or HVAC system. Our target product is going to be a visual simulation of the temperatures and state of each room and its HVAC components. The product should allow for the user to input the temperature for each room, add rooms, and add floors, deleting floors and rooms would be very beneficial. The simulation should capable of pausing, starting, saving its progress to a file, and resuming at a later time from a save file. The program should have the temperatures of the rooms be affected by an ambient temperature array that represents the temperature outside of the building.</w:t>
      </w:r>
    </w:p>
    <w:p w14:paraId="6E9167D4" w14:textId="77777777" w:rsidR="00AA69FA" w:rsidRDefault="00AA69FA" w:rsidP="00AA69FA">
      <w:pPr>
        <w:spacing w:line="360" w:lineRule="auto"/>
        <w:ind w:firstLine="360"/>
        <w:jc w:val="both"/>
        <w:rPr>
          <w:color w:val="000000"/>
          <w:szCs w:val="24"/>
        </w:rPr>
      </w:pPr>
    </w:p>
    <w:p w14:paraId="5C166985" w14:textId="33D43005" w:rsidR="00E71021" w:rsidRDefault="00E71021" w:rsidP="009A28CF">
      <w:pPr>
        <w:pStyle w:val="Heading1"/>
        <w:jc w:val="center"/>
        <w:rPr>
          <w:i w:val="0"/>
        </w:rPr>
      </w:pPr>
      <w:r>
        <w:rPr>
          <w:i w:val="0"/>
        </w:rPr>
        <w:t>COMPLETED</w:t>
      </w:r>
    </w:p>
    <w:p w14:paraId="6E42F679" w14:textId="74173653" w:rsidR="009A28CF" w:rsidRDefault="009A28CF" w:rsidP="000F4718">
      <w:pPr>
        <w:spacing w:line="276" w:lineRule="auto"/>
        <w:ind w:firstLine="360"/>
      </w:pPr>
      <w:r>
        <w:t>To this point we have completed tasks TS001 to TG003.</w:t>
      </w:r>
      <w:r w:rsidR="0083556F">
        <w:t xml:space="preserve"> The command line utility has been presented to the class however, we have decided to go with a simplified version of this tool to better suit our audience.</w:t>
      </w:r>
      <w:r>
        <w:t xml:space="preserve"> The GUI design has been finalized and the backend interactions have been wired.</w:t>
      </w:r>
      <w:r w:rsidR="00E7707F">
        <w:t xml:space="preserve"> The layout of the rooms to be setup and their starting attributes have been discussed and finalized.</w:t>
      </w:r>
    </w:p>
    <w:p w14:paraId="43AD6837" w14:textId="77777777" w:rsidR="009A28CF" w:rsidRPr="009A28CF" w:rsidRDefault="009A28CF" w:rsidP="009A28CF">
      <w:pPr>
        <w:ind w:left="360"/>
      </w:pPr>
    </w:p>
    <w:p w14:paraId="5F898480" w14:textId="7C23C8C5" w:rsidR="008F1760" w:rsidRPr="00D06EA7" w:rsidRDefault="008F1760" w:rsidP="008F1760">
      <w:pPr>
        <w:pStyle w:val="Heading1"/>
        <w:jc w:val="center"/>
        <w:rPr>
          <w:i w:val="0"/>
        </w:rPr>
      </w:pPr>
      <w:r>
        <w:rPr>
          <w:i w:val="0"/>
        </w:rPr>
        <w:t>TO BE DONE</w:t>
      </w:r>
    </w:p>
    <w:p w14:paraId="46CA7223" w14:textId="0CE5712F" w:rsidR="008F1760" w:rsidRPr="001636F2" w:rsidRDefault="009A28CF" w:rsidP="000F4718">
      <w:pPr>
        <w:spacing w:line="276" w:lineRule="auto"/>
        <w:ind w:firstLine="360"/>
        <w:jc w:val="both"/>
        <w:rPr>
          <w:color w:val="000000"/>
          <w:szCs w:val="24"/>
        </w:rPr>
      </w:pPr>
      <w:r>
        <w:rPr>
          <w:color w:val="000000"/>
          <w:szCs w:val="24"/>
        </w:rPr>
        <w:t>The GUI programming has been started but still needs to be completed. The GUI-Backend interactions have also been decided upon and remain to be wired.</w:t>
      </w:r>
      <w:r w:rsidR="006A6D86">
        <w:rPr>
          <w:color w:val="000000"/>
          <w:szCs w:val="24"/>
        </w:rPr>
        <w:t xml:space="preserve"> </w:t>
      </w:r>
      <w:r w:rsidR="006C65E0">
        <w:rPr>
          <w:color w:val="000000"/>
          <w:szCs w:val="24"/>
        </w:rPr>
        <w:t>T</w:t>
      </w:r>
      <w:r w:rsidR="006A6D86">
        <w:rPr>
          <w:color w:val="000000"/>
          <w:szCs w:val="24"/>
        </w:rPr>
        <w:t xml:space="preserve">he viability of the GUI-Backend interactions still </w:t>
      </w:r>
      <w:r w:rsidR="000E5781">
        <w:rPr>
          <w:color w:val="000000"/>
          <w:szCs w:val="24"/>
        </w:rPr>
        <w:t>need</w:t>
      </w:r>
      <w:r w:rsidR="00D139F0">
        <w:rPr>
          <w:color w:val="000000"/>
          <w:szCs w:val="24"/>
        </w:rPr>
        <w:t>s</w:t>
      </w:r>
      <w:r w:rsidR="006A6D86">
        <w:rPr>
          <w:color w:val="000000"/>
          <w:szCs w:val="24"/>
        </w:rPr>
        <w:t xml:space="preserve"> </w:t>
      </w:r>
      <w:r w:rsidR="006C65E0">
        <w:rPr>
          <w:color w:val="000000"/>
          <w:szCs w:val="24"/>
        </w:rPr>
        <w:t>to be verified.</w:t>
      </w:r>
      <w:r w:rsidR="005E22D7">
        <w:rPr>
          <w:color w:val="000000"/>
          <w:szCs w:val="24"/>
        </w:rPr>
        <w:t xml:space="preserve"> Verification of their viability involves the extensive testing of the GUI that remains to be done in order to reduce bugs and limit their impact.</w:t>
      </w:r>
      <w:r w:rsidR="002A6FD6">
        <w:rPr>
          <w:color w:val="000000"/>
          <w:szCs w:val="24"/>
        </w:rPr>
        <w:t xml:space="preserve"> Task TG004 is currently in progress despite the completion of TG005.</w:t>
      </w:r>
      <w:r w:rsidR="00942063">
        <w:rPr>
          <w:color w:val="000000"/>
          <w:szCs w:val="24"/>
        </w:rPr>
        <w:t xml:space="preserve"> The handout for the class during the presentation has yet to be made. This will be made during another team meeting outside of class</w:t>
      </w:r>
      <w:r w:rsidR="00BB3EAB">
        <w:rPr>
          <w:color w:val="000000"/>
          <w:szCs w:val="24"/>
        </w:rPr>
        <w:t>.</w:t>
      </w:r>
      <w:r w:rsidR="00F0121F">
        <w:rPr>
          <w:color w:val="000000"/>
          <w:szCs w:val="24"/>
        </w:rPr>
        <w:t xml:space="preserve"> The GUI building has been passed to Adam for completion.</w:t>
      </w:r>
      <w:r w:rsidR="00444578">
        <w:rPr>
          <w:color w:val="000000"/>
          <w:szCs w:val="24"/>
        </w:rPr>
        <w:t xml:space="preserve"> The responsibility of coding the interactions within the program has been given to Isaiah and Lawrence</w:t>
      </w:r>
      <w:r w:rsidR="00653B17">
        <w:rPr>
          <w:color w:val="000000"/>
          <w:szCs w:val="24"/>
        </w:rPr>
        <w:t>.</w:t>
      </w:r>
    </w:p>
    <w:p w14:paraId="7115E152" w14:textId="77777777" w:rsidR="00F20641" w:rsidRDefault="00F20641" w:rsidP="00F20641">
      <w:pPr>
        <w:ind w:firstLine="360"/>
        <w:jc w:val="both"/>
      </w:pPr>
      <w:r>
        <w:t xml:space="preserve"> </w:t>
      </w:r>
    </w:p>
    <w:p w14:paraId="6F71F11C" w14:textId="77777777" w:rsidR="00F20641" w:rsidRPr="00D06EA7" w:rsidRDefault="00F20641" w:rsidP="00F20641">
      <w:pPr>
        <w:pStyle w:val="Heading1"/>
        <w:jc w:val="center"/>
        <w:rPr>
          <w:i w:val="0"/>
        </w:rPr>
      </w:pPr>
      <w:r>
        <w:rPr>
          <w:i w:val="0"/>
        </w:rPr>
        <w:t>MILESTONES</w:t>
      </w:r>
    </w:p>
    <w:p w14:paraId="013BB5CA" w14:textId="77777777" w:rsidR="00F20641" w:rsidRDefault="00976B1B" w:rsidP="00F20641">
      <w:pPr>
        <w:numPr>
          <w:ilvl w:val="0"/>
          <w:numId w:val="3"/>
        </w:numPr>
      </w:pPr>
      <w:r>
        <w:t>Present</w:t>
      </w:r>
      <w:r w:rsidR="00F20641">
        <w:t xml:space="preserve"> Command Line Utility</w:t>
      </w:r>
    </w:p>
    <w:p w14:paraId="6AB9A82C" w14:textId="77777777" w:rsidR="00971714" w:rsidRDefault="00971714" w:rsidP="00971714">
      <w:pPr>
        <w:numPr>
          <w:ilvl w:val="1"/>
          <w:numId w:val="3"/>
        </w:numPr>
      </w:pPr>
      <w:r>
        <w:t>Date: Completed</w:t>
      </w:r>
    </w:p>
    <w:p w14:paraId="6F759D1D" w14:textId="77777777" w:rsidR="00FF421D" w:rsidRDefault="00FF421D" w:rsidP="00F20641">
      <w:pPr>
        <w:numPr>
          <w:ilvl w:val="0"/>
          <w:numId w:val="3"/>
        </w:numPr>
      </w:pPr>
      <w:r>
        <w:t>Create graphical representation of GUI</w:t>
      </w:r>
    </w:p>
    <w:p w14:paraId="0E1953E1" w14:textId="77777777" w:rsidR="00971714" w:rsidRDefault="00971714" w:rsidP="00971714">
      <w:pPr>
        <w:numPr>
          <w:ilvl w:val="1"/>
          <w:numId w:val="3"/>
        </w:numPr>
      </w:pPr>
      <w:r>
        <w:t>Date: Completed</w:t>
      </w:r>
    </w:p>
    <w:p w14:paraId="7CB39967" w14:textId="77777777" w:rsidR="00F20641" w:rsidRDefault="00976B1B" w:rsidP="00F20641">
      <w:pPr>
        <w:numPr>
          <w:ilvl w:val="0"/>
          <w:numId w:val="3"/>
        </w:numPr>
      </w:pPr>
      <w:r>
        <w:lastRenderedPageBreak/>
        <w:t>Present GUI Design to class</w:t>
      </w:r>
    </w:p>
    <w:p w14:paraId="11110D3D" w14:textId="77777777" w:rsidR="00387C98" w:rsidRDefault="00387C98" w:rsidP="00387C98">
      <w:pPr>
        <w:numPr>
          <w:ilvl w:val="1"/>
          <w:numId w:val="3"/>
        </w:numPr>
      </w:pPr>
      <w:r>
        <w:t>Date: Completed</w:t>
      </w:r>
    </w:p>
    <w:p w14:paraId="5635AAB6" w14:textId="77777777" w:rsidR="00F05078" w:rsidRDefault="00F05078" w:rsidP="00F20641">
      <w:pPr>
        <w:numPr>
          <w:ilvl w:val="0"/>
          <w:numId w:val="3"/>
        </w:numPr>
      </w:pPr>
      <w:r>
        <w:t>Adjust GUI design based on feedback</w:t>
      </w:r>
    </w:p>
    <w:p w14:paraId="63E2E1E1" w14:textId="77777777" w:rsidR="0064651C" w:rsidRDefault="0064651C" w:rsidP="0064651C">
      <w:pPr>
        <w:numPr>
          <w:ilvl w:val="1"/>
          <w:numId w:val="3"/>
        </w:numPr>
      </w:pPr>
      <w:r>
        <w:t>Date: Completed</w:t>
      </w:r>
    </w:p>
    <w:p w14:paraId="120065CF" w14:textId="77777777" w:rsidR="00F20641" w:rsidRDefault="00976B1B" w:rsidP="00F20641">
      <w:pPr>
        <w:numPr>
          <w:ilvl w:val="0"/>
          <w:numId w:val="3"/>
        </w:numPr>
      </w:pPr>
      <w:r>
        <w:t>Submit</w:t>
      </w:r>
      <w:r w:rsidR="00F20641">
        <w:t xml:space="preserve"> UI Design Document</w:t>
      </w:r>
    </w:p>
    <w:p w14:paraId="344E6D59" w14:textId="0A3C8611" w:rsidR="00811232" w:rsidRDefault="00811232" w:rsidP="00811232">
      <w:pPr>
        <w:numPr>
          <w:ilvl w:val="1"/>
          <w:numId w:val="3"/>
        </w:numPr>
      </w:pPr>
      <w:r>
        <w:t xml:space="preserve">Date: </w:t>
      </w:r>
      <w:r w:rsidR="0078341E">
        <w:t>Completed</w:t>
      </w:r>
    </w:p>
    <w:p w14:paraId="3FC5BD2F" w14:textId="77777777" w:rsidR="00F05078" w:rsidRDefault="00F05078" w:rsidP="00F05078">
      <w:pPr>
        <w:numPr>
          <w:ilvl w:val="0"/>
          <w:numId w:val="3"/>
        </w:numPr>
      </w:pPr>
      <w:r>
        <w:t>Create GUI in Java</w:t>
      </w:r>
    </w:p>
    <w:p w14:paraId="1FF7835A" w14:textId="1CB3E055" w:rsidR="00CD1BCD" w:rsidRDefault="00CD1BCD" w:rsidP="00AA4359">
      <w:pPr>
        <w:numPr>
          <w:ilvl w:val="1"/>
          <w:numId w:val="3"/>
        </w:numPr>
      </w:pPr>
      <w:r>
        <w:t xml:space="preserve">Date: </w:t>
      </w:r>
      <w:r w:rsidR="00E33C2C">
        <w:t>7</w:t>
      </w:r>
      <w:r>
        <w:t xml:space="preserve"> </w:t>
      </w:r>
      <w:r w:rsidR="00E33C2C">
        <w:t>December</w:t>
      </w:r>
    </w:p>
    <w:p w14:paraId="7576CDE9" w14:textId="77777777" w:rsidR="00CD1BCD" w:rsidRDefault="00CD1BCD" w:rsidP="00F05078">
      <w:pPr>
        <w:numPr>
          <w:ilvl w:val="0"/>
          <w:numId w:val="3"/>
        </w:numPr>
      </w:pPr>
      <w:r>
        <w:t>Present Java GUI to class</w:t>
      </w:r>
    </w:p>
    <w:p w14:paraId="69C66904" w14:textId="77777777" w:rsidR="008767A9" w:rsidRDefault="008767A9" w:rsidP="008767A9">
      <w:pPr>
        <w:numPr>
          <w:ilvl w:val="1"/>
          <w:numId w:val="3"/>
        </w:numPr>
      </w:pPr>
      <w:r>
        <w:t>Date: 11 December</w:t>
      </w:r>
    </w:p>
    <w:p w14:paraId="7BB7A494" w14:textId="77777777" w:rsidR="00CD1BCD" w:rsidRDefault="00F9189F" w:rsidP="00CD1BCD">
      <w:pPr>
        <w:numPr>
          <w:ilvl w:val="0"/>
          <w:numId w:val="3"/>
        </w:numPr>
      </w:pPr>
      <w:r>
        <w:t>Submit Java GUI with final project</w:t>
      </w:r>
    </w:p>
    <w:p w14:paraId="4F31B1B5" w14:textId="77777777" w:rsidR="0058238E" w:rsidRDefault="00F77DE9" w:rsidP="0058238E">
      <w:pPr>
        <w:numPr>
          <w:ilvl w:val="1"/>
          <w:numId w:val="3"/>
        </w:numPr>
      </w:pPr>
      <w:r>
        <w:t>Date: 11 December</w:t>
      </w:r>
    </w:p>
    <w:p w14:paraId="407B54FB" w14:textId="77777777" w:rsidR="00CD1BCD" w:rsidRDefault="00CD1BCD" w:rsidP="00CD1BCD">
      <w:pPr>
        <w:ind w:left="360"/>
      </w:pPr>
    </w:p>
    <w:p w14:paraId="5677EE0F" w14:textId="77777777" w:rsidR="00F20641" w:rsidRPr="00AD7287" w:rsidRDefault="00F20641" w:rsidP="00F20641">
      <w:pPr>
        <w:pStyle w:val="Heading1"/>
        <w:jc w:val="center"/>
        <w:rPr>
          <w:i w:val="0"/>
        </w:rPr>
      </w:pPr>
      <w:r w:rsidRPr="00D06EA7">
        <w:rPr>
          <w:i w:val="0"/>
        </w:rPr>
        <w:t>TASKS</w:t>
      </w:r>
    </w:p>
    <w:p w14:paraId="51F49D39" w14:textId="77777777" w:rsidR="00F20641" w:rsidRPr="002E0642" w:rsidRDefault="00F20641" w:rsidP="00F20641">
      <w:pPr>
        <w:pStyle w:val="Heading1"/>
        <w:rPr>
          <w:sz w:val="28"/>
          <w:szCs w:val="28"/>
        </w:rPr>
      </w:pPr>
      <w:r w:rsidRPr="002E0642">
        <w:rPr>
          <w:sz w:val="28"/>
          <w:szCs w:val="28"/>
        </w:rPr>
        <w:t>Startup</w:t>
      </w:r>
    </w:p>
    <w:p w14:paraId="30408380" w14:textId="77777777" w:rsidR="00F20641" w:rsidRDefault="00F20641" w:rsidP="00F20641">
      <w:pPr>
        <w:numPr>
          <w:ilvl w:val="0"/>
          <w:numId w:val="4"/>
        </w:numPr>
      </w:pPr>
      <w:r>
        <w:t>Identify Modeling Objects</w:t>
      </w:r>
    </w:p>
    <w:p w14:paraId="36019FA4" w14:textId="77777777" w:rsidR="00F20641" w:rsidRDefault="00F20641" w:rsidP="00F20641">
      <w:pPr>
        <w:numPr>
          <w:ilvl w:val="1"/>
          <w:numId w:val="4"/>
        </w:numPr>
      </w:pPr>
      <w:r>
        <w:t>SN: TS001</w:t>
      </w:r>
    </w:p>
    <w:p w14:paraId="77561DC2" w14:textId="77777777" w:rsidR="00F20641" w:rsidRDefault="00F20641" w:rsidP="00F20641">
      <w:pPr>
        <w:numPr>
          <w:ilvl w:val="1"/>
          <w:numId w:val="4"/>
        </w:numPr>
      </w:pPr>
      <w:r>
        <w:t>Person: Lawrence</w:t>
      </w:r>
    </w:p>
    <w:p w14:paraId="3DC08ABF" w14:textId="77777777" w:rsidR="00F20641" w:rsidRDefault="00F20641" w:rsidP="00F20641">
      <w:pPr>
        <w:numPr>
          <w:ilvl w:val="1"/>
          <w:numId w:val="4"/>
        </w:numPr>
      </w:pPr>
      <w:r>
        <w:t>Time: 30 min.</w:t>
      </w:r>
    </w:p>
    <w:p w14:paraId="1E979130" w14:textId="77777777" w:rsidR="00F20641" w:rsidRDefault="00F20641" w:rsidP="00F20641">
      <w:pPr>
        <w:numPr>
          <w:ilvl w:val="1"/>
          <w:numId w:val="4"/>
        </w:numPr>
      </w:pPr>
      <w:r>
        <w:t>Priority: Useful</w:t>
      </w:r>
    </w:p>
    <w:p w14:paraId="37A9A313" w14:textId="77777777" w:rsidR="00F20641" w:rsidRDefault="00F20641" w:rsidP="00F20641">
      <w:pPr>
        <w:numPr>
          <w:ilvl w:val="0"/>
          <w:numId w:val="4"/>
        </w:numPr>
      </w:pPr>
      <w:r>
        <w:t>Identify I/O Objects</w:t>
      </w:r>
    </w:p>
    <w:p w14:paraId="01E1D211" w14:textId="77777777" w:rsidR="00F20641" w:rsidRDefault="00F20641" w:rsidP="00F20641">
      <w:pPr>
        <w:numPr>
          <w:ilvl w:val="1"/>
          <w:numId w:val="4"/>
        </w:numPr>
      </w:pPr>
      <w:r>
        <w:t>SN: TS002</w:t>
      </w:r>
    </w:p>
    <w:p w14:paraId="4F449890" w14:textId="77777777" w:rsidR="00F20641" w:rsidRDefault="00F20641" w:rsidP="00F20641">
      <w:pPr>
        <w:numPr>
          <w:ilvl w:val="1"/>
          <w:numId w:val="4"/>
        </w:numPr>
      </w:pPr>
      <w:r>
        <w:t>Person:</w:t>
      </w:r>
      <w:r w:rsidRPr="00D329AA">
        <w:t xml:space="preserve"> </w:t>
      </w:r>
      <w:r>
        <w:t>Lawrence</w:t>
      </w:r>
    </w:p>
    <w:p w14:paraId="159DA39C" w14:textId="77777777" w:rsidR="00F20641" w:rsidRDefault="00F20641" w:rsidP="00F20641">
      <w:pPr>
        <w:numPr>
          <w:ilvl w:val="1"/>
          <w:numId w:val="4"/>
        </w:numPr>
      </w:pPr>
      <w:r>
        <w:t>Time: 30 min.</w:t>
      </w:r>
    </w:p>
    <w:p w14:paraId="5B9A533D" w14:textId="77777777" w:rsidR="003F7626" w:rsidRDefault="00F20641" w:rsidP="00F20641">
      <w:pPr>
        <w:numPr>
          <w:ilvl w:val="1"/>
          <w:numId w:val="4"/>
        </w:numPr>
      </w:pPr>
      <w:r>
        <w:t>Priority: Useful</w:t>
      </w:r>
    </w:p>
    <w:p w14:paraId="4A783482" w14:textId="77777777" w:rsidR="00D06EA7" w:rsidRDefault="002E0642" w:rsidP="00D06EA7">
      <w:pPr>
        <w:numPr>
          <w:ilvl w:val="0"/>
          <w:numId w:val="4"/>
        </w:numPr>
      </w:pPr>
      <w:r>
        <w:t>Create Modeling Classes</w:t>
      </w:r>
    </w:p>
    <w:p w14:paraId="008347E8" w14:textId="77777777" w:rsidR="00785F1F" w:rsidRDefault="00785F1F" w:rsidP="00785F1F">
      <w:pPr>
        <w:numPr>
          <w:ilvl w:val="1"/>
          <w:numId w:val="4"/>
        </w:numPr>
      </w:pPr>
      <w:r>
        <w:t>SN: TS003</w:t>
      </w:r>
    </w:p>
    <w:p w14:paraId="476A393E" w14:textId="77777777" w:rsidR="00D329AA" w:rsidRDefault="00D329AA" w:rsidP="00D329AA">
      <w:pPr>
        <w:numPr>
          <w:ilvl w:val="1"/>
          <w:numId w:val="4"/>
        </w:numPr>
      </w:pPr>
      <w:r>
        <w:t>Person:</w:t>
      </w:r>
      <w:r w:rsidRPr="00D329AA">
        <w:t xml:space="preserve"> </w:t>
      </w:r>
      <w:r>
        <w:t>Isaiah</w:t>
      </w:r>
    </w:p>
    <w:p w14:paraId="5122CE93" w14:textId="77777777" w:rsidR="00713C89" w:rsidRDefault="00713C89" w:rsidP="00D329AA">
      <w:pPr>
        <w:numPr>
          <w:ilvl w:val="1"/>
          <w:numId w:val="4"/>
        </w:numPr>
      </w:pPr>
      <w:r>
        <w:t xml:space="preserve">Time: </w:t>
      </w:r>
      <w:r w:rsidR="00177119">
        <w:t>15 min</w:t>
      </w:r>
    </w:p>
    <w:p w14:paraId="3F5BB48B" w14:textId="77777777" w:rsidR="000A6E72" w:rsidRDefault="000A6E72" w:rsidP="00D329AA">
      <w:pPr>
        <w:numPr>
          <w:ilvl w:val="1"/>
          <w:numId w:val="4"/>
        </w:numPr>
      </w:pPr>
      <w:r>
        <w:t>Priority: Useful</w:t>
      </w:r>
    </w:p>
    <w:p w14:paraId="3C2A1BDA" w14:textId="77777777" w:rsidR="00D06EA7" w:rsidRDefault="002E0642" w:rsidP="00D06EA7">
      <w:pPr>
        <w:numPr>
          <w:ilvl w:val="0"/>
          <w:numId w:val="4"/>
        </w:numPr>
      </w:pPr>
      <w:r>
        <w:t>Add Functionality to</w:t>
      </w:r>
      <w:r w:rsidR="00852D0E">
        <w:t>, finalize,</w:t>
      </w:r>
      <w:r>
        <w:t xml:space="preserve"> modeling classes</w:t>
      </w:r>
    </w:p>
    <w:p w14:paraId="367B4E7E" w14:textId="77777777" w:rsidR="00785F1F" w:rsidRDefault="00785F1F" w:rsidP="00785F1F">
      <w:pPr>
        <w:numPr>
          <w:ilvl w:val="1"/>
          <w:numId w:val="4"/>
        </w:numPr>
      </w:pPr>
      <w:r>
        <w:t>SN: TS004</w:t>
      </w:r>
    </w:p>
    <w:p w14:paraId="337EF883" w14:textId="77777777" w:rsidR="00D329AA" w:rsidRDefault="00D329AA" w:rsidP="00D329AA">
      <w:pPr>
        <w:numPr>
          <w:ilvl w:val="1"/>
          <w:numId w:val="4"/>
        </w:numPr>
      </w:pPr>
      <w:r>
        <w:t>Person:</w:t>
      </w:r>
      <w:r w:rsidRPr="00D329AA">
        <w:t xml:space="preserve"> </w:t>
      </w:r>
      <w:r>
        <w:t>Isaiah</w:t>
      </w:r>
    </w:p>
    <w:p w14:paraId="29109108" w14:textId="77777777" w:rsidR="00713C89" w:rsidRDefault="00713C89" w:rsidP="00D329AA">
      <w:pPr>
        <w:numPr>
          <w:ilvl w:val="1"/>
          <w:numId w:val="4"/>
        </w:numPr>
      </w:pPr>
      <w:r>
        <w:t xml:space="preserve">Time: </w:t>
      </w:r>
      <w:r w:rsidR="00177119">
        <w:t>1 hour +</w:t>
      </w:r>
    </w:p>
    <w:p w14:paraId="7B98B8C5" w14:textId="77777777" w:rsidR="007824FB" w:rsidRDefault="007824FB" w:rsidP="00D329AA">
      <w:pPr>
        <w:numPr>
          <w:ilvl w:val="1"/>
          <w:numId w:val="4"/>
        </w:numPr>
      </w:pPr>
      <w:r>
        <w:t>Priority: Critical</w:t>
      </w:r>
    </w:p>
    <w:p w14:paraId="2CF547BE" w14:textId="77777777" w:rsidR="00D06EA7" w:rsidRDefault="002E0642" w:rsidP="00D06EA7">
      <w:pPr>
        <w:numPr>
          <w:ilvl w:val="0"/>
          <w:numId w:val="4"/>
        </w:numPr>
      </w:pPr>
      <w:r>
        <w:t>Create I/O classes</w:t>
      </w:r>
    </w:p>
    <w:p w14:paraId="58CE0655" w14:textId="77777777" w:rsidR="00785F1F" w:rsidRDefault="00785F1F" w:rsidP="00785F1F">
      <w:pPr>
        <w:numPr>
          <w:ilvl w:val="1"/>
          <w:numId w:val="4"/>
        </w:numPr>
      </w:pPr>
      <w:r>
        <w:t>SN: TS005</w:t>
      </w:r>
    </w:p>
    <w:p w14:paraId="72D5E190" w14:textId="77777777" w:rsidR="00D329AA" w:rsidRDefault="00D329AA" w:rsidP="00D329AA">
      <w:pPr>
        <w:numPr>
          <w:ilvl w:val="1"/>
          <w:numId w:val="4"/>
        </w:numPr>
      </w:pPr>
      <w:r>
        <w:t>Person:</w:t>
      </w:r>
      <w:r w:rsidRPr="00D329AA">
        <w:t xml:space="preserve"> </w:t>
      </w:r>
      <w:r>
        <w:t>Adam</w:t>
      </w:r>
    </w:p>
    <w:p w14:paraId="123B46BA" w14:textId="77777777" w:rsidR="00713C89" w:rsidRDefault="00713C89" w:rsidP="00D329AA">
      <w:pPr>
        <w:numPr>
          <w:ilvl w:val="1"/>
          <w:numId w:val="4"/>
        </w:numPr>
      </w:pPr>
      <w:r>
        <w:t xml:space="preserve">Time: </w:t>
      </w:r>
      <w:r w:rsidR="00177119">
        <w:t>15 min</w:t>
      </w:r>
    </w:p>
    <w:p w14:paraId="07151954" w14:textId="77777777" w:rsidR="00D43C65" w:rsidRDefault="00D43C65" w:rsidP="00D329AA">
      <w:pPr>
        <w:numPr>
          <w:ilvl w:val="1"/>
          <w:numId w:val="4"/>
        </w:numPr>
      </w:pPr>
      <w:r>
        <w:t>Priority: Useful</w:t>
      </w:r>
    </w:p>
    <w:p w14:paraId="4F795121" w14:textId="77777777" w:rsidR="002E0642" w:rsidRDefault="002E0642" w:rsidP="00D06EA7">
      <w:pPr>
        <w:numPr>
          <w:ilvl w:val="0"/>
          <w:numId w:val="4"/>
        </w:numPr>
      </w:pPr>
      <w:r>
        <w:t>Add Functionality to</w:t>
      </w:r>
      <w:r w:rsidR="00852D0E">
        <w:t>, finalize,</w:t>
      </w:r>
      <w:r>
        <w:t xml:space="preserve"> I/O classes</w:t>
      </w:r>
    </w:p>
    <w:p w14:paraId="7C2A3FDE" w14:textId="77777777" w:rsidR="00785F1F" w:rsidRDefault="00785F1F" w:rsidP="00785F1F">
      <w:pPr>
        <w:numPr>
          <w:ilvl w:val="1"/>
          <w:numId w:val="4"/>
        </w:numPr>
      </w:pPr>
      <w:r>
        <w:t>SN: TS006</w:t>
      </w:r>
    </w:p>
    <w:p w14:paraId="7BE12287" w14:textId="77777777" w:rsidR="00D06EA7" w:rsidRDefault="00D329AA" w:rsidP="00D06EA7">
      <w:pPr>
        <w:numPr>
          <w:ilvl w:val="1"/>
          <w:numId w:val="4"/>
        </w:numPr>
      </w:pPr>
      <w:r>
        <w:t>Person:</w:t>
      </w:r>
      <w:r w:rsidRPr="00D329AA">
        <w:t xml:space="preserve"> </w:t>
      </w:r>
      <w:r>
        <w:t>Adam</w:t>
      </w:r>
    </w:p>
    <w:p w14:paraId="06F6910E" w14:textId="77777777" w:rsidR="00713C89" w:rsidRDefault="00713C89" w:rsidP="00D06EA7">
      <w:pPr>
        <w:numPr>
          <w:ilvl w:val="1"/>
          <w:numId w:val="4"/>
        </w:numPr>
      </w:pPr>
      <w:r>
        <w:t xml:space="preserve">Time: </w:t>
      </w:r>
      <w:r w:rsidR="00177119">
        <w:t>1 hour +</w:t>
      </w:r>
    </w:p>
    <w:p w14:paraId="3C276AE0" w14:textId="77777777" w:rsidR="007824FB" w:rsidRDefault="007824FB" w:rsidP="00D06EA7">
      <w:pPr>
        <w:numPr>
          <w:ilvl w:val="1"/>
          <w:numId w:val="4"/>
        </w:numPr>
      </w:pPr>
      <w:r>
        <w:t>Priority: Critical</w:t>
      </w:r>
    </w:p>
    <w:p w14:paraId="4F3BF455" w14:textId="77777777" w:rsidR="00324EC0" w:rsidRDefault="00324EC0" w:rsidP="00D06EA7">
      <w:pPr>
        <w:rPr>
          <w:b/>
          <w:i/>
        </w:rPr>
      </w:pPr>
    </w:p>
    <w:p w14:paraId="4A193C5E" w14:textId="77777777" w:rsidR="00D06EA7" w:rsidRDefault="00D06EA7" w:rsidP="00D06EA7">
      <w:pPr>
        <w:rPr>
          <w:b/>
          <w:i/>
        </w:rPr>
      </w:pPr>
      <w:r w:rsidRPr="00D06EA7">
        <w:rPr>
          <w:b/>
          <w:i/>
        </w:rPr>
        <w:t>Command Line</w:t>
      </w:r>
    </w:p>
    <w:p w14:paraId="452DB3AC" w14:textId="77777777" w:rsidR="00976735" w:rsidRDefault="00976735" w:rsidP="00976735">
      <w:pPr>
        <w:numPr>
          <w:ilvl w:val="0"/>
          <w:numId w:val="5"/>
        </w:numPr>
      </w:pPr>
      <w:r>
        <w:lastRenderedPageBreak/>
        <w:t>Agree on Command Line utility functionality</w:t>
      </w:r>
    </w:p>
    <w:p w14:paraId="055298F1" w14:textId="77777777" w:rsidR="004D09D3" w:rsidRDefault="004D09D3" w:rsidP="004D09D3">
      <w:pPr>
        <w:numPr>
          <w:ilvl w:val="1"/>
          <w:numId w:val="5"/>
        </w:numPr>
      </w:pPr>
      <w:r>
        <w:t>SN: TCL001</w:t>
      </w:r>
    </w:p>
    <w:p w14:paraId="4CC205A7" w14:textId="77777777" w:rsidR="00D329AA" w:rsidRDefault="00D329AA" w:rsidP="00D329AA">
      <w:pPr>
        <w:numPr>
          <w:ilvl w:val="1"/>
          <w:numId w:val="5"/>
        </w:numPr>
      </w:pPr>
      <w:r>
        <w:t>Person: Team</w:t>
      </w:r>
    </w:p>
    <w:p w14:paraId="4A5FC909" w14:textId="77777777" w:rsidR="00713C89" w:rsidRDefault="00713C89" w:rsidP="00D329AA">
      <w:pPr>
        <w:numPr>
          <w:ilvl w:val="1"/>
          <w:numId w:val="5"/>
        </w:numPr>
      </w:pPr>
      <w:r>
        <w:t xml:space="preserve">Time: </w:t>
      </w:r>
      <w:r w:rsidR="005D16EE">
        <w:t>15 min – 1 hour</w:t>
      </w:r>
    </w:p>
    <w:p w14:paraId="57B0314A" w14:textId="77777777" w:rsidR="002F2975" w:rsidRDefault="002F2975" w:rsidP="00D329AA">
      <w:pPr>
        <w:numPr>
          <w:ilvl w:val="1"/>
          <w:numId w:val="5"/>
        </w:numPr>
      </w:pPr>
      <w:r>
        <w:t>Priority: Useful</w:t>
      </w:r>
    </w:p>
    <w:p w14:paraId="1D5FC79D" w14:textId="77777777" w:rsidR="00976735" w:rsidRDefault="00976735" w:rsidP="00976735">
      <w:pPr>
        <w:numPr>
          <w:ilvl w:val="0"/>
          <w:numId w:val="5"/>
        </w:numPr>
      </w:pPr>
      <w:r>
        <w:t>Plan Command Line utility</w:t>
      </w:r>
    </w:p>
    <w:p w14:paraId="7E79A2CE" w14:textId="77777777" w:rsidR="004D09D3" w:rsidRDefault="004D09D3" w:rsidP="004D09D3">
      <w:pPr>
        <w:numPr>
          <w:ilvl w:val="1"/>
          <w:numId w:val="5"/>
        </w:numPr>
      </w:pPr>
      <w:r>
        <w:t>SN: TCL002</w:t>
      </w:r>
    </w:p>
    <w:p w14:paraId="1B67B1B3" w14:textId="77777777" w:rsidR="00D329AA" w:rsidRDefault="00D329AA" w:rsidP="00D329AA">
      <w:pPr>
        <w:numPr>
          <w:ilvl w:val="1"/>
          <w:numId w:val="5"/>
        </w:numPr>
      </w:pPr>
      <w:r>
        <w:t>Person:</w:t>
      </w:r>
      <w:r w:rsidRPr="00D329AA">
        <w:t xml:space="preserve"> </w:t>
      </w:r>
      <w:r>
        <w:t>Isaiah</w:t>
      </w:r>
    </w:p>
    <w:p w14:paraId="7418D30D" w14:textId="77777777" w:rsidR="00713C89" w:rsidRDefault="00713C89" w:rsidP="00D329AA">
      <w:pPr>
        <w:numPr>
          <w:ilvl w:val="1"/>
          <w:numId w:val="5"/>
        </w:numPr>
      </w:pPr>
      <w:r>
        <w:t xml:space="preserve">Time: </w:t>
      </w:r>
      <w:r w:rsidR="005D16EE">
        <w:t>30 min</w:t>
      </w:r>
    </w:p>
    <w:p w14:paraId="77658E4F" w14:textId="77777777" w:rsidR="002F2975" w:rsidRDefault="002F2975" w:rsidP="00D329AA">
      <w:pPr>
        <w:numPr>
          <w:ilvl w:val="1"/>
          <w:numId w:val="5"/>
        </w:numPr>
      </w:pPr>
      <w:r>
        <w:t>Priority: Important-Useful</w:t>
      </w:r>
    </w:p>
    <w:p w14:paraId="0E115ED2" w14:textId="77777777" w:rsidR="00976735" w:rsidRDefault="00976735" w:rsidP="00976735">
      <w:pPr>
        <w:numPr>
          <w:ilvl w:val="0"/>
          <w:numId w:val="5"/>
        </w:numPr>
      </w:pPr>
      <w:r>
        <w:t>Create Command line utility</w:t>
      </w:r>
    </w:p>
    <w:p w14:paraId="4B6F43FA" w14:textId="77777777" w:rsidR="004D09D3" w:rsidRDefault="004D09D3" w:rsidP="004D09D3">
      <w:pPr>
        <w:numPr>
          <w:ilvl w:val="1"/>
          <w:numId w:val="5"/>
        </w:numPr>
      </w:pPr>
      <w:r>
        <w:t>SN: TCL003</w:t>
      </w:r>
    </w:p>
    <w:p w14:paraId="068FB5AD" w14:textId="77777777" w:rsidR="00D329AA" w:rsidRDefault="00D329AA" w:rsidP="00D329AA">
      <w:pPr>
        <w:numPr>
          <w:ilvl w:val="1"/>
          <w:numId w:val="5"/>
        </w:numPr>
      </w:pPr>
      <w:r>
        <w:t>Person:</w:t>
      </w:r>
      <w:r w:rsidRPr="00D329AA">
        <w:t xml:space="preserve"> </w:t>
      </w:r>
      <w:r>
        <w:t>Adam</w:t>
      </w:r>
    </w:p>
    <w:p w14:paraId="523957E2" w14:textId="77777777" w:rsidR="00713C89" w:rsidRDefault="00713C89" w:rsidP="00D329AA">
      <w:pPr>
        <w:numPr>
          <w:ilvl w:val="1"/>
          <w:numId w:val="5"/>
        </w:numPr>
      </w:pPr>
      <w:r>
        <w:t xml:space="preserve">Time: </w:t>
      </w:r>
      <w:r w:rsidR="005D16EE">
        <w:t>1 hour +</w:t>
      </w:r>
    </w:p>
    <w:p w14:paraId="7CED4F1E" w14:textId="77777777" w:rsidR="007824FB" w:rsidRDefault="007824FB" w:rsidP="00D329AA">
      <w:pPr>
        <w:numPr>
          <w:ilvl w:val="1"/>
          <w:numId w:val="5"/>
        </w:numPr>
      </w:pPr>
      <w:r>
        <w:t>Priority: Critical</w:t>
      </w:r>
    </w:p>
    <w:p w14:paraId="37011FD2" w14:textId="77777777" w:rsidR="00D06EA7" w:rsidRDefault="00D06EA7" w:rsidP="00D06EA7"/>
    <w:p w14:paraId="412E80BF" w14:textId="77777777" w:rsidR="00D06EA7" w:rsidRPr="00D06EA7" w:rsidRDefault="00D06EA7" w:rsidP="00D06EA7">
      <w:pPr>
        <w:rPr>
          <w:b/>
          <w:i/>
        </w:rPr>
      </w:pPr>
      <w:r w:rsidRPr="00D06EA7">
        <w:rPr>
          <w:b/>
          <w:i/>
        </w:rPr>
        <w:t>GUI</w:t>
      </w:r>
    </w:p>
    <w:p w14:paraId="300E07D7" w14:textId="77777777" w:rsidR="00551389" w:rsidRDefault="00551389" w:rsidP="00551389">
      <w:pPr>
        <w:numPr>
          <w:ilvl w:val="0"/>
          <w:numId w:val="6"/>
        </w:numPr>
      </w:pPr>
      <w:r>
        <w:t>Plan GUI Design (interactions and capabilities)</w:t>
      </w:r>
    </w:p>
    <w:p w14:paraId="254F7E87" w14:textId="77777777" w:rsidR="004D09D3" w:rsidRDefault="004D09D3" w:rsidP="004D09D3">
      <w:pPr>
        <w:numPr>
          <w:ilvl w:val="1"/>
          <w:numId w:val="6"/>
        </w:numPr>
      </w:pPr>
      <w:r>
        <w:t>SN: TG001</w:t>
      </w:r>
    </w:p>
    <w:p w14:paraId="75B5B617" w14:textId="77777777" w:rsidR="00D329AA" w:rsidRDefault="00D329AA" w:rsidP="00D329AA">
      <w:pPr>
        <w:numPr>
          <w:ilvl w:val="1"/>
          <w:numId w:val="6"/>
        </w:numPr>
      </w:pPr>
      <w:r>
        <w:t>Person: Team</w:t>
      </w:r>
    </w:p>
    <w:p w14:paraId="57178145" w14:textId="77777777" w:rsidR="00713C89" w:rsidRDefault="00713C89" w:rsidP="00D329AA">
      <w:pPr>
        <w:numPr>
          <w:ilvl w:val="1"/>
          <w:numId w:val="6"/>
        </w:numPr>
      </w:pPr>
      <w:r>
        <w:t xml:space="preserve">Time: </w:t>
      </w:r>
      <w:r w:rsidR="003E5AF5">
        <w:t>30 min</w:t>
      </w:r>
    </w:p>
    <w:p w14:paraId="19E646EC" w14:textId="52472D36" w:rsidR="00596AC1" w:rsidRDefault="007824FB" w:rsidP="00A97A86">
      <w:pPr>
        <w:numPr>
          <w:ilvl w:val="1"/>
          <w:numId w:val="6"/>
        </w:numPr>
      </w:pPr>
      <w:r>
        <w:t>Priority: Important-Useful</w:t>
      </w:r>
    </w:p>
    <w:p w14:paraId="323B8D5F" w14:textId="77777777" w:rsidR="00551389" w:rsidRDefault="00551389" w:rsidP="00551389">
      <w:pPr>
        <w:numPr>
          <w:ilvl w:val="0"/>
          <w:numId w:val="6"/>
        </w:numPr>
      </w:pPr>
      <w:r>
        <w:t>Begin GUI Design</w:t>
      </w:r>
    </w:p>
    <w:p w14:paraId="31AB53D9" w14:textId="77777777" w:rsidR="004D09D3" w:rsidRDefault="004D09D3" w:rsidP="004D09D3">
      <w:pPr>
        <w:numPr>
          <w:ilvl w:val="1"/>
          <w:numId w:val="6"/>
        </w:numPr>
      </w:pPr>
      <w:r>
        <w:t>SN: TG002</w:t>
      </w:r>
    </w:p>
    <w:p w14:paraId="14BC799C" w14:textId="77777777" w:rsidR="00D329AA" w:rsidRDefault="00D329AA" w:rsidP="00D329AA">
      <w:pPr>
        <w:numPr>
          <w:ilvl w:val="1"/>
          <w:numId w:val="6"/>
        </w:numPr>
      </w:pPr>
      <w:r>
        <w:t>Person:</w:t>
      </w:r>
      <w:r w:rsidRPr="00D329AA">
        <w:t xml:space="preserve"> </w:t>
      </w:r>
      <w:r>
        <w:t>Adam</w:t>
      </w:r>
    </w:p>
    <w:p w14:paraId="1D921DFB" w14:textId="77777777" w:rsidR="00D329AA" w:rsidRDefault="00713C89" w:rsidP="004D09D3">
      <w:pPr>
        <w:numPr>
          <w:ilvl w:val="1"/>
          <w:numId w:val="6"/>
        </w:numPr>
      </w:pPr>
      <w:r>
        <w:t xml:space="preserve">Time: </w:t>
      </w:r>
      <w:r w:rsidR="003E5AF5">
        <w:t>30 min +</w:t>
      </w:r>
    </w:p>
    <w:p w14:paraId="0994E487" w14:textId="77777777" w:rsidR="007824FB" w:rsidRDefault="007824FB" w:rsidP="004D09D3">
      <w:pPr>
        <w:numPr>
          <w:ilvl w:val="1"/>
          <w:numId w:val="6"/>
        </w:numPr>
      </w:pPr>
      <w:r>
        <w:t>Priority: Useful</w:t>
      </w:r>
    </w:p>
    <w:p w14:paraId="300FC751" w14:textId="77777777" w:rsidR="00551389" w:rsidRDefault="00551389" w:rsidP="00551389">
      <w:pPr>
        <w:numPr>
          <w:ilvl w:val="0"/>
          <w:numId w:val="6"/>
        </w:numPr>
      </w:pPr>
      <w:r>
        <w:t>Finalize GUI Design</w:t>
      </w:r>
    </w:p>
    <w:p w14:paraId="685E31B6" w14:textId="77777777" w:rsidR="004D09D3" w:rsidRDefault="004D09D3" w:rsidP="004D09D3">
      <w:pPr>
        <w:numPr>
          <w:ilvl w:val="1"/>
          <w:numId w:val="6"/>
        </w:numPr>
      </w:pPr>
      <w:r>
        <w:t>SN: TG003</w:t>
      </w:r>
    </w:p>
    <w:p w14:paraId="00A5F14E" w14:textId="77777777" w:rsidR="00D329AA" w:rsidRDefault="00D329AA" w:rsidP="00D329AA">
      <w:pPr>
        <w:numPr>
          <w:ilvl w:val="1"/>
          <w:numId w:val="6"/>
        </w:numPr>
      </w:pPr>
      <w:r>
        <w:t>Person: Team</w:t>
      </w:r>
    </w:p>
    <w:p w14:paraId="7926FD2C" w14:textId="77777777" w:rsidR="00D329AA" w:rsidRDefault="00713C89" w:rsidP="004D09D3">
      <w:pPr>
        <w:numPr>
          <w:ilvl w:val="1"/>
          <w:numId w:val="6"/>
        </w:numPr>
      </w:pPr>
      <w:r>
        <w:t xml:space="preserve">Time: </w:t>
      </w:r>
      <w:r w:rsidR="003E5AF5">
        <w:t>15 min</w:t>
      </w:r>
    </w:p>
    <w:p w14:paraId="67CB77E5" w14:textId="77777777" w:rsidR="007824FB" w:rsidRDefault="007824FB" w:rsidP="004D09D3">
      <w:pPr>
        <w:numPr>
          <w:ilvl w:val="1"/>
          <w:numId w:val="6"/>
        </w:numPr>
      </w:pPr>
      <w:r>
        <w:t>Priority: Important</w:t>
      </w:r>
    </w:p>
    <w:p w14:paraId="03C37BC3" w14:textId="77777777" w:rsidR="00551389" w:rsidRDefault="00551389" w:rsidP="00551389">
      <w:pPr>
        <w:numPr>
          <w:ilvl w:val="0"/>
          <w:numId w:val="6"/>
        </w:numPr>
      </w:pPr>
      <w:r>
        <w:t>Create GUI in Java</w:t>
      </w:r>
    </w:p>
    <w:p w14:paraId="7D6FAD12" w14:textId="77777777" w:rsidR="004D09D3" w:rsidRDefault="004D09D3" w:rsidP="004D09D3">
      <w:pPr>
        <w:numPr>
          <w:ilvl w:val="1"/>
          <w:numId w:val="6"/>
        </w:numPr>
      </w:pPr>
      <w:r>
        <w:t>SN: TG004</w:t>
      </w:r>
    </w:p>
    <w:p w14:paraId="404F8573" w14:textId="77777777" w:rsidR="00D329AA" w:rsidRDefault="00D329AA" w:rsidP="00D329AA">
      <w:pPr>
        <w:numPr>
          <w:ilvl w:val="1"/>
          <w:numId w:val="6"/>
        </w:numPr>
      </w:pPr>
      <w:r>
        <w:t>Person:</w:t>
      </w:r>
      <w:r w:rsidRPr="00D329AA">
        <w:t xml:space="preserve"> </w:t>
      </w:r>
      <w:r>
        <w:t>Adam</w:t>
      </w:r>
    </w:p>
    <w:p w14:paraId="45BF54A2" w14:textId="44ACDB71" w:rsidR="00D329AA" w:rsidRDefault="00713C89" w:rsidP="004D09D3">
      <w:pPr>
        <w:numPr>
          <w:ilvl w:val="1"/>
          <w:numId w:val="6"/>
        </w:numPr>
      </w:pPr>
      <w:r>
        <w:t>Time:</w:t>
      </w:r>
      <w:r w:rsidR="003E5AF5">
        <w:t xml:space="preserve"> </w:t>
      </w:r>
      <w:r w:rsidR="00E33C2C">
        <w:t>4</w:t>
      </w:r>
      <w:r w:rsidR="003E5AF5">
        <w:t xml:space="preserve"> hour</w:t>
      </w:r>
      <w:r w:rsidR="00AB7813">
        <w:t>s</w:t>
      </w:r>
      <w:r w:rsidR="003E5AF5">
        <w:t xml:space="preserve"> +</w:t>
      </w:r>
    </w:p>
    <w:p w14:paraId="581EAC1B" w14:textId="77777777" w:rsidR="007824FB" w:rsidRDefault="007824FB" w:rsidP="004D09D3">
      <w:pPr>
        <w:numPr>
          <w:ilvl w:val="1"/>
          <w:numId w:val="6"/>
        </w:numPr>
      </w:pPr>
      <w:r>
        <w:t>Priority: Critical</w:t>
      </w:r>
    </w:p>
    <w:p w14:paraId="2BBD7F2C" w14:textId="77777777" w:rsidR="00551389" w:rsidRDefault="00551389" w:rsidP="00551389">
      <w:pPr>
        <w:numPr>
          <w:ilvl w:val="0"/>
          <w:numId w:val="6"/>
        </w:numPr>
      </w:pPr>
      <w:r>
        <w:t>Plan GUI-Backend Interaction(s)</w:t>
      </w:r>
    </w:p>
    <w:p w14:paraId="1FC47C06" w14:textId="77777777" w:rsidR="00551389" w:rsidRDefault="004D09D3" w:rsidP="004D09D3">
      <w:pPr>
        <w:numPr>
          <w:ilvl w:val="1"/>
          <w:numId w:val="6"/>
        </w:numPr>
      </w:pPr>
      <w:r>
        <w:t>SN: TG005</w:t>
      </w:r>
    </w:p>
    <w:p w14:paraId="4FD6BF21" w14:textId="77777777" w:rsidR="00D329AA" w:rsidRDefault="00D329AA" w:rsidP="00D329AA">
      <w:pPr>
        <w:numPr>
          <w:ilvl w:val="1"/>
          <w:numId w:val="6"/>
        </w:numPr>
      </w:pPr>
      <w:r>
        <w:t>Person:</w:t>
      </w:r>
      <w:r w:rsidRPr="00D329AA">
        <w:t xml:space="preserve"> </w:t>
      </w:r>
      <w:r>
        <w:t>Lawrence</w:t>
      </w:r>
    </w:p>
    <w:p w14:paraId="7C6F43BB" w14:textId="49E30B98" w:rsidR="00D329AA" w:rsidRDefault="00713C89" w:rsidP="004D09D3">
      <w:pPr>
        <w:numPr>
          <w:ilvl w:val="1"/>
          <w:numId w:val="6"/>
        </w:numPr>
      </w:pPr>
      <w:r>
        <w:t>Time:</w:t>
      </w:r>
      <w:r w:rsidR="003E5AF5">
        <w:t xml:space="preserve"> </w:t>
      </w:r>
      <w:r w:rsidR="006B06C3">
        <w:t>1</w:t>
      </w:r>
      <w:r w:rsidR="003E5AF5">
        <w:t xml:space="preserve"> </w:t>
      </w:r>
      <w:r w:rsidR="006B06C3">
        <w:t>hour</w:t>
      </w:r>
    </w:p>
    <w:p w14:paraId="619C3CE5" w14:textId="36C6693D" w:rsidR="00D06EA7" w:rsidRDefault="007824FB" w:rsidP="00D06EA7">
      <w:pPr>
        <w:numPr>
          <w:ilvl w:val="1"/>
          <w:numId w:val="6"/>
        </w:numPr>
      </w:pPr>
      <w:r>
        <w:t>Priority: Useful</w:t>
      </w:r>
    </w:p>
    <w:p w14:paraId="41D90E2F" w14:textId="77777777" w:rsidR="00D06EA7" w:rsidRPr="00D06EA7" w:rsidRDefault="00D06EA7" w:rsidP="00D06EA7">
      <w:pPr>
        <w:rPr>
          <w:b/>
          <w:i/>
        </w:rPr>
      </w:pPr>
      <w:r w:rsidRPr="00D06EA7">
        <w:rPr>
          <w:b/>
          <w:i/>
        </w:rPr>
        <w:t>GUI-Backend Interaction</w:t>
      </w:r>
    </w:p>
    <w:p w14:paraId="3F01F79E" w14:textId="77777777" w:rsidR="00261C07" w:rsidRDefault="00261C07" w:rsidP="00261C07">
      <w:pPr>
        <w:numPr>
          <w:ilvl w:val="0"/>
          <w:numId w:val="7"/>
        </w:numPr>
      </w:pPr>
      <w:r>
        <w:t>Verify Interaction Viability</w:t>
      </w:r>
    </w:p>
    <w:p w14:paraId="49853A5F" w14:textId="77777777" w:rsidR="004D09D3" w:rsidRDefault="004D09D3" w:rsidP="004D09D3">
      <w:pPr>
        <w:numPr>
          <w:ilvl w:val="1"/>
          <w:numId w:val="7"/>
        </w:numPr>
      </w:pPr>
      <w:r>
        <w:t>SN: TGBI001</w:t>
      </w:r>
    </w:p>
    <w:p w14:paraId="171D1D6A" w14:textId="77777777" w:rsidR="00D329AA" w:rsidRDefault="00D329AA" w:rsidP="00D329AA">
      <w:pPr>
        <w:numPr>
          <w:ilvl w:val="1"/>
          <w:numId w:val="7"/>
        </w:numPr>
      </w:pPr>
      <w:r>
        <w:t>Person:</w:t>
      </w:r>
      <w:r w:rsidRPr="00D329AA">
        <w:t xml:space="preserve"> </w:t>
      </w:r>
      <w:r>
        <w:t>Lawrence</w:t>
      </w:r>
    </w:p>
    <w:p w14:paraId="52FE293F" w14:textId="77777777" w:rsidR="00D329AA" w:rsidRDefault="00713C89" w:rsidP="004D09D3">
      <w:pPr>
        <w:numPr>
          <w:ilvl w:val="1"/>
          <w:numId w:val="7"/>
        </w:numPr>
      </w:pPr>
      <w:r>
        <w:t>Time:</w:t>
      </w:r>
      <w:r w:rsidR="003E5AF5">
        <w:t xml:space="preserve"> 1 hour</w:t>
      </w:r>
    </w:p>
    <w:p w14:paraId="7B81497F" w14:textId="77777777" w:rsidR="007824FB" w:rsidRDefault="007824FB" w:rsidP="004D09D3">
      <w:pPr>
        <w:numPr>
          <w:ilvl w:val="1"/>
          <w:numId w:val="7"/>
        </w:numPr>
      </w:pPr>
      <w:r>
        <w:lastRenderedPageBreak/>
        <w:t>Priority: Important</w:t>
      </w:r>
    </w:p>
    <w:p w14:paraId="29ED97C1" w14:textId="77777777" w:rsidR="00261C07" w:rsidRDefault="00261C07" w:rsidP="00261C07">
      <w:pPr>
        <w:numPr>
          <w:ilvl w:val="0"/>
          <w:numId w:val="7"/>
        </w:numPr>
      </w:pPr>
      <w:r>
        <w:t>Finalize Interaction Plans</w:t>
      </w:r>
    </w:p>
    <w:p w14:paraId="1AE3A274" w14:textId="77777777" w:rsidR="004D09D3" w:rsidRDefault="004D09D3" w:rsidP="004D09D3">
      <w:pPr>
        <w:numPr>
          <w:ilvl w:val="1"/>
          <w:numId w:val="7"/>
        </w:numPr>
      </w:pPr>
      <w:r>
        <w:t>SN: TGBI002</w:t>
      </w:r>
    </w:p>
    <w:p w14:paraId="29DBFFBA" w14:textId="77777777" w:rsidR="00D329AA" w:rsidRDefault="00D329AA" w:rsidP="00D329AA">
      <w:pPr>
        <w:numPr>
          <w:ilvl w:val="1"/>
          <w:numId w:val="7"/>
        </w:numPr>
      </w:pPr>
      <w:r>
        <w:t>Person: Team</w:t>
      </w:r>
    </w:p>
    <w:p w14:paraId="77EE5643" w14:textId="77777777" w:rsidR="00D329AA" w:rsidRDefault="00713C89" w:rsidP="004D09D3">
      <w:pPr>
        <w:numPr>
          <w:ilvl w:val="1"/>
          <w:numId w:val="7"/>
        </w:numPr>
      </w:pPr>
      <w:r>
        <w:t>Time:</w:t>
      </w:r>
      <w:r w:rsidR="003E5AF5">
        <w:t xml:space="preserve"> 30 min</w:t>
      </w:r>
    </w:p>
    <w:p w14:paraId="0D70446D" w14:textId="77777777" w:rsidR="007824FB" w:rsidRDefault="007824FB" w:rsidP="004D09D3">
      <w:pPr>
        <w:numPr>
          <w:ilvl w:val="1"/>
          <w:numId w:val="7"/>
        </w:numPr>
      </w:pPr>
      <w:r>
        <w:t>Priority: Important-Useful</w:t>
      </w:r>
    </w:p>
    <w:p w14:paraId="26FDB548" w14:textId="77777777" w:rsidR="00261C07" w:rsidRDefault="00261C07" w:rsidP="00261C07">
      <w:pPr>
        <w:numPr>
          <w:ilvl w:val="0"/>
          <w:numId w:val="7"/>
        </w:numPr>
      </w:pPr>
      <w:r>
        <w:t>Code Interactions</w:t>
      </w:r>
    </w:p>
    <w:p w14:paraId="6E206106" w14:textId="77777777" w:rsidR="004D09D3" w:rsidRDefault="004D09D3" w:rsidP="004D09D3">
      <w:pPr>
        <w:numPr>
          <w:ilvl w:val="1"/>
          <w:numId w:val="7"/>
        </w:numPr>
      </w:pPr>
      <w:r>
        <w:t>SN: TGBI003</w:t>
      </w:r>
    </w:p>
    <w:p w14:paraId="6B370329" w14:textId="77777777" w:rsidR="00D329AA" w:rsidRDefault="00D329AA" w:rsidP="00D329AA">
      <w:pPr>
        <w:numPr>
          <w:ilvl w:val="1"/>
          <w:numId w:val="7"/>
        </w:numPr>
      </w:pPr>
      <w:r>
        <w:t>Person:</w:t>
      </w:r>
      <w:r w:rsidRPr="00D329AA">
        <w:t xml:space="preserve"> </w:t>
      </w:r>
      <w:r>
        <w:t>Isaiah</w:t>
      </w:r>
    </w:p>
    <w:p w14:paraId="38812FF6" w14:textId="11452E32" w:rsidR="00D329AA" w:rsidRDefault="00713C89" w:rsidP="004D09D3">
      <w:pPr>
        <w:numPr>
          <w:ilvl w:val="1"/>
          <w:numId w:val="7"/>
        </w:numPr>
      </w:pPr>
      <w:r>
        <w:t>Time:</w:t>
      </w:r>
      <w:r w:rsidR="003E5AF5">
        <w:t xml:space="preserve"> </w:t>
      </w:r>
      <w:r w:rsidR="00E33C2C">
        <w:t>3</w:t>
      </w:r>
      <w:r w:rsidR="003E5AF5">
        <w:t xml:space="preserve"> hour</w:t>
      </w:r>
      <w:r w:rsidR="00C7375C">
        <w:t>s</w:t>
      </w:r>
      <w:r w:rsidR="003E5AF5">
        <w:t xml:space="preserve"> +</w:t>
      </w:r>
    </w:p>
    <w:p w14:paraId="27C60F16" w14:textId="1386EF6A" w:rsidR="00D06EA7" w:rsidRDefault="007824FB" w:rsidP="00D06EA7">
      <w:pPr>
        <w:numPr>
          <w:ilvl w:val="1"/>
          <w:numId w:val="7"/>
        </w:numPr>
      </w:pPr>
      <w:r>
        <w:t>Priority: Critical</w:t>
      </w:r>
    </w:p>
    <w:p w14:paraId="743D9921" w14:textId="77777777" w:rsidR="00D06EA7" w:rsidRPr="00D06EA7" w:rsidRDefault="00D06EA7" w:rsidP="00D06EA7">
      <w:pPr>
        <w:rPr>
          <w:b/>
          <w:i/>
        </w:rPr>
      </w:pPr>
      <w:r w:rsidRPr="00D06EA7">
        <w:rPr>
          <w:b/>
          <w:i/>
        </w:rPr>
        <w:t>Testing</w:t>
      </w:r>
    </w:p>
    <w:p w14:paraId="7A287488" w14:textId="77777777" w:rsidR="001554F0" w:rsidRDefault="001554F0" w:rsidP="001554F0">
      <w:pPr>
        <w:numPr>
          <w:ilvl w:val="0"/>
          <w:numId w:val="8"/>
        </w:numPr>
      </w:pPr>
      <w:r>
        <w:t>Testing</w:t>
      </w:r>
    </w:p>
    <w:p w14:paraId="7D0B74D2" w14:textId="77777777" w:rsidR="00EC158D" w:rsidRDefault="00EC158D" w:rsidP="00EC158D">
      <w:pPr>
        <w:numPr>
          <w:ilvl w:val="1"/>
          <w:numId w:val="8"/>
        </w:numPr>
      </w:pPr>
      <w:r>
        <w:t>SN: TT001</w:t>
      </w:r>
    </w:p>
    <w:p w14:paraId="3B8DA063" w14:textId="77777777" w:rsidR="00EC158D" w:rsidRDefault="00EC158D" w:rsidP="00EC158D">
      <w:pPr>
        <w:numPr>
          <w:ilvl w:val="1"/>
          <w:numId w:val="8"/>
        </w:numPr>
      </w:pPr>
      <w:r>
        <w:t>Person: Team</w:t>
      </w:r>
    </w:p>
    <w:p w14:paraId="434ED8CC" w14:textId="77777777" w:rsidR="00EC158D" w:rsidRDefault="00EC158D" w:rsidP="00EC158D">
      <w:pPr>
        <w:numPr>
          <w:ilvl w:val="1"/>
          <w:numId w:val="8"/>
        </w:numPr>
      </w:pPr>
      <w:r>
        <w:t xml:space="preserve">Time: </w:t>
      </w:r>
      <w:r w:rsidR="008C0205">
        <w:t>2</w:t>
      </w:r>
      <w:r>
        <w:t xml:space="preserve"> hour</w:t>
      </w:r>
      <w:r w:rsidR="00C35151">
        <w:t>s</w:t>
      </w:r>
      <w:r>
        <w:t xml:space="preserve"> +</w:t>
      </w:r>
    </w:p>
    <w:p w14:paraId="42DFD3FD" w14:textId="722E9F3F" w:rsidR="00DD62E2" w:rsidRDefault="00F917C3" w:rsidP="008812F6">
      <w:pPr>
        <w:numPr>
          <w:ilvl w:val="1"/>
          <w:numId w:val="8"/>
        </w:numPr>
      </w:pPr>
      <w:r>
        <w:t>Priority: Critical-Important</w:t>
      </w:r>
    </w:p>
    <w:p w14:paraId="2EBFB96E" w14:textId="2A9A505D" w:rsidR="00A65931" w:rsidRDefault="00A65931" w:rsidP="00A65931">
      <w:pPr>
        <w:rPr>
          <w:b/>
          <w:i/>
        </w:rPr>
      </w:pPr>
      <w:r>
        <w:rPr>
          <w:b/>
          <w:i/>
        </w:rPr>
        <w:t>Presentation</w:t>
      </w:r>
    </w:p>
    <w:p w14:paraId="7D09D3C7" w14:textId="7C0DF59B" w:rsidR="00A65931" w:rsidRPr="00A65931" w:rsidRDefault="00A65931" w:rsidP="00A65931">
      <w:pPr>
        <w:pStyle w:val="ListParagraph"/>
        <w:numPr>
          <w:ilvl w:val="0"/>
          <w:numId w:val="8"/>
        </w:numPr>
        <w:rPr>
          <w:b/>
          <w:i/>
        </w:rPr>
      </w:pPr>
      <w:r>
        <w:t>Create Presentation Handout</w:t>
      </w:r>
    </w:p>
    <w:p w14:paraId="3E942D0D" w14:textId="0443AB33" w:rsidR="00A65931" w:rsidRPr="00A65931" w:rsidRDefault="00A65931" w:rsidP="00A65931">
      <w:pPr>
        <w:pStyle w:val="ListParagraph"/>
        <w:numPr>
          <w:ilvl w:val="1"/>
          <w:numId w:val="8"/>
        </w:numPr>
        <w:rPr>
          <w:b/>
          <w:i/>
        </w:rPr>
      </w:pPr>
      <w:r>
        <w:t>SN: TP001</w:t>
      </w:r>
    </w:p>
    <w:p w14:paraId="330B6A57" w14:textId="4F4C8A48" w:rsidR="00A65931" w:rsidRPr="00A65931" w:rsidRDefault="00A65931" w:rsidP="00A65931">
      <w:pPr>
        <w:pStyle w:val="ListParagraph"/>
        <w:numPr>
          <w:ilvl w:val="1"/>
          <w:numId w:val="8"/>
        </w:numPr>
        <w:rPr>
          <w:b/>
          <w:i/>
        </w:rPr>
      </w:pPr>
      <w:r>
        <w:t>Person: Team</w:t>
      </w:r>
    </w:p>
    <w:p w14:paraId="4661DCEC" w14:textId="75547CC3" w:rsidR="00A65931" w:rsidRPr="00A65931" w:rsidRDefault="00A65931" w:rsidP="00A65931">
      <w:pPr>
        <w:pStyle w:val="ListParagraph"/>
        <w:numPr>
          <w:ilvl w:val="1"/>
          <w:numId w:val="8"/>
        </w:numPr>
        <w:rPr>
          <w:b/>
          <w:i/>
        </w:rPr>
      </w:pPr>
      <w:r>
        <w:t>Time: 1 hour</w:t>
      </w:r>
    </w:p>
    <w:p w14:paraId="45434558" w14:textId="6ED9ABC6" w:rsidR="00A65931" w:rsidRPr="00A65931" w:rsidRDefault="00A65931" w:rsidP="00A65931">
      <w:pPr>
        <w:pStyle w:val="ListParagraph"/>
        <w:numPr>
          <w:ilvl w:val="1"/>
          <w:numId w:val="8"/>
        </w:numPr>
        <w:rPr>
          <w:b/>
          <w:i/>
        </w:rPr>
      </w:pPr>
      <w:r>
        <w:t>Priority: Critical-Important</w:t>
      </w:r>
    </w:p>
    <w:p w14:paraId="1FD46E7F" w14:textId="77777777" w:rsidR="00FA6B57" w:rsidRDefault="00FA6B57" w:rsidP="00FA6B57">
      <w:r>
        <w:t>Make more Milestones and Tasks</w:t>
      </w:r>
    </w:p>
    <w:p w14:paraId="339FD2F5" w14:textId="77777777" w:rsidR="008812F6" w:rsidRPr="008812F6" w:rsidRDefault="008812F6" w:rsidP="0076675F">
      <w:pPr>
        <w:ind w:left="1440"/>
      </w:pPr>
    </w:p>
    <w:p w14:paraId="156CCC29" w14:textId="77777777" w:rsidR="003F7626" w:rsidRDefault="003F7626" w:rsidP="00DD62E2">
      <w:pPr>
        <w:pStyle w:val="Heading1"/>
        <w:numPr>
          <w:ilvl w:val="0"/>
          <w:numId w:val="0"/>
        </w:numPr>
      </w:pPr>
      <w:r>
        <w:t>Figures and Tables</w:t>
      </w:r>
    </w:p>
    <w:p w14:paraId="09E0FB7E" w14:textId="77777777" w:rsidR="00340AAC" w:rsidRPr="00340AAC" w:rsidRDefault="00340AAC" w:rsidP="00340AAC"/>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1326"/>
        <w:gridCol w:w="1593"/>
        <w:gridCol w:w="1363"/>
        <w:gridCol w:w="1292"/>
        <w:gridCol w:w="1313"/>
        <w:gridCol w:w="1757"/>
      </w:tblGrid>
      <w:tr w:rsidR="002C6883" w14:paraId="7334E2F6" w14:textId="77777777" w:rsidTr="00970EF5">
        <w:tc>
          <w:tcPr>
            <w:tcW w:w="1364" w:type="dxa"/>
            <w:shd w:val="clear" w:color="auto" w:fill="auto"/>
          </w:tcPr>
          <w:p w14:paraId="171CC5E7" w14:textId="77777777" w:rsidR="002C6883" w:rsidRDefault="002C6883" w:rsidP="002C6883">
            <w:r>
              <w:t>Type of Risk</w:t>
            </w:r>
          </w:p>
        </w:tc>
        <w:tc>
          <w:tcPr>
            <w:tcW w:w="1326" w:type="dxa"/>
            <w:shd w:val="clear" w:color="auto" w:fill="auto"/>
          </w:tcPr>
          <w:p w14:paraId="45E0DA14" w14:textId="77777777" w:rsidR="002C6883" w:rsidRDefault="002C6883" w:rsidP="002C6883">
            <w:r>
              <w:t>Area in Jeopardy</w:t>
            </w:r>
          </w:p>
        </w:tc>
        <w:tc>
          <w:tcPr>
            <w:tcW w:w="1593" w:type="dxa"/>
            <w:shd w:val="clear" w:color="auto" w:fill="auto"/>
          </w:tcPr>
          <w:p w14:paraId="5E1AFCB8" w14:textId="77777777" w:rsidR="002C6883" w:rsidRDefault="002C6883" w:rsidP="002C6883">
            <w:r>
              <w:t>Description of Risk</w:t>
            </w:r>
          </w:p>
        </w:tc>
        <w:tc>
          <w:tcPr>
            <w:tcW w:w="1363" w:type="dxa"/>
            <w:shd w:val="clear" w:color="auto" w:fill="auto"/>
          </w:tcPr>
          <w:p w14:paraId="4C5DF550" w14:textId="77777777" w:rsidR="002C6883" w:rsidRDefault="002C6883" w:rsidP="002C6883">
            <w:r>
              <w:t>Expectation of Risk</w:t>
            </w:r>
          </w:p>
        </w:tc>
        <w:tc>
          <w:tcPr>
            <w:tcW w:w="1292" w:type="dxa"/>
            <w:shd w:val="clear" w:color="auto" w:fill="auto"/>
          </w:tcPr>
          <w:p w14:paraId="4B98C911" w14:textId="77777777" w:rsidR="002C6883" w:rsidRDefault="002C6883" w:rsidP="002C6883">
            <w:r>
              <w:t>Impact</w:t>
            </w:r>
          </w:p>
        </w:tc>
        <w:tc>
          <w:tcPr>
            <w:tcW w:w="1313" w:type="dxa"/>
            <w:shd w:val="clear" w:color="auto" w:fill="auto"/>
          </w:tcPr>
          <w:p w14:paraId="3F666432" w14:textId="77777777" w:rsidR="002C6883" w:rsidRDefault="002C6883" w:rsidP="002C6883">
            <w:r>
              <w:t>Severity</w:t>
            </w:r>
          </w:p>
        </w:tc>
        <w:tc>
          <w:tcPr>
            <w:tcW w:w="1757" w:type="dxa"/>
            <w:shd w:val="clear" w:color="auto" w:fill="auto"/>
          </w:tcPr>
          <w:p w14:paraId="561EB5E5" w14:textId="77777777" w:rsidR="002C6883" w:rsidRDefault="002C6883" w:rsidP="002C6883">
            <w:r>
              <w:t>General Action Plan</w:t>
            </w:r>
          </w:p>
        </w:tc>
      </w:tr>
      <w:tr w:rsidR="002C6883" w14:paraId="5CCF8AA4" w14:textId="77777777" w:rsidTr="00970EF5">
        <w:tc>
          <w:tcPr>
            <w:tcW w:w="1364" w:type="dxa"/>
            <w:shd w:val="clear" w:color="auto" w:fill="auto"/>
          </w:tcPr>
          <w:p w14:paraId="259E5BFC" w14:textId="77777777" w:rsidR="002C6883" w:rsidRDefault="008F7914" w:rsidP="00970EF5">
            <w:pPr>
              <w:tabs>
                <w:tab w:val="left" w:pos="665"/>
              </w:tabs>
            </w:pPr>
            <w:r w:rsidRPr="008F7914">
              <w:t>Beta-lock</w:t>
            </w:r>
          </w:p>
        </w:tc>
        <w:tc>
          <w:tcPr>
            <w:tcW w:w="1326" w:type="dxa"/>
            <w:shd w:val="clear" w:color="auto" w:fill="auto"/>
          </w:tcPr>
          <w:p w14:paraId="473B862C" w14:textId="77777777" w:rsidR="002C6883" w:rsidRDefault="00926A8D" w:rsidP="002C6883">
            <w:r>
              <w:t>Schedule</w:t>
            </w:r>
          </w:p>
        </w:tc>
        <w:tc>
          <w:tcPr>
            <w:tcW w:w="1593" w:type="dxa"/>
            <w:shd w:val="clear" w:color="auto" w:fill="auto"/>
          </w:tcPr>
          <w:p w14:paraId="51972598" w14:textId="77777777" w:rsidR="002C6883" w:rsidRDefault="00926A8D" w:rsidP="00970EF5">
            <w:pPr>
              <w:tabs>
                <w:tab w:val="left" w:pos="517"/>
              </w:tabs>
            </w:pPr>
            <w:r w:rsidRPr="00926A8D">
              <w:t>Consistently wanting to add new features prevents final release of product.</w:t>
            </w:r>
            <w:r>
              <w:tab/>
            </w:r>
          </w:p>
        </w:tc>
        <w:tc>
          <w:tcPr>
            <w:tcW w:w="1363" w:type="dxa"/>
            <w:shd w:val="clear" w:color="auto" w:fill="auto"/>
          </w:tcPr>
          <w:p w14:paraId="2E8A095E" w14:textId="77777777" w:rsidR="00926A8D" w:rsidRPr="00926A8D" w:rsidRDefault="00926A8D" w:rsidP="00970EF5">
            <w:pPr>
              <w:tabs>
                <w:tab w:val="left" w:pos="812"/>
              </w:tabs>
            </w:pPr>
            <w:r>
              <w:t>2</w:t>
            </w:r>
          </w:p>
        </w:tc>
        <w:tc>
          <w:tcPr>
            <w:tcW w:w="1292" w:type="dxa"/>
            <w:shd w:val="clear" w:color="auto" w:fill="auto"/>
          </w:tcPr>
          <w:p w14:paraId="00962A21" w14:textId="77777777" w:rsidR="002C6883" w:rsidRDefault="00926A8D" w:rsidP="002C6883">
            <w:r>
              <w:t>9</w:t>
            </w:r>
          </w:p>
        </w:tc>
        <w:tc>
          <w:tcPr>
            <w:tcW w:w="1313" w:type="dxa"/>
            <w:shd w:val="clear" w:color="auto" w:fill="auto"/>
          </w:tcPr>
          <w:p w14:paraId="1BDAD256" w14:textId="77777777" w:rsidR="002C6883" w:rsidRDefault="00926A8D" w:rsidP="002C6883">
            <w:r>
              <w:t>18</w:t>
            </w:r>
          </w:p>
        </w:tc>
        <w:tc>
          <w:tcPr>
            <w:tcW w:w="1757" w:type="dxa"/>
            <w:shd w:val="clear" w:color="auto" w:fill="auto"/>
          </w:tcPr>
          <w:p w14:paraId="34C3F660" w14:textId="77777777" w:rsidR="00926A8D" w:rsidRPr="00926A8D" w:rsidRDefault="00926A8D" w:rsidP="00926A8D">
            <w:r w:rsidRPr="00926A8D">
              <w:t>Ensure proper milestone completion and restriction of new milestones and features.</w:t>
            </w:r>
          </w:p>
        </w:tc>
      </w:tr>
      <w:tr w:rsidR="002C6883" w14:paraId="2CFE23CA" w14:textId="77777777" w:rsidTr="00970EF5">
        <w:tc>
          <w:tcPr>
            <w:tcW w:w="1364" w:type="dxa"/>
            <w:shd w:val="clear" w:color="auto" w:fill="auto"/>
          </w:tcPr>
          <w:p w14:paraId="21069BE5" w14:textId="77777777" w:rsidR="002C6883" w:rsidRDefault="008F7914" w:rsidP="002C6883">
            <w:r w:rsidRPr="008F7914">
              <w:t>Invalid Save File</w:t>
            </w:r>
          </w:p>
        </w:tc>
        <w:tc>
          <w:tcPr>
            <w:tcW w:w="1326" w:type="dxa"/>
            <w:shd w:val="clear" w:color="auto" w:fill="auto"/>
          </w:tcPr>
          <w:p w14:paraId="159767FA" w14:textId="77777777" w:rsidR="002C6883" w:rsidRDefault="00926A8D" w:rsidP="002C6883">
            <w:r>
              <w:t>Quality</w:t>
            </w:r>
          </w:p>
        </w:tc>
        <w:tc>
          <w:tcPr>
            <w:tcW w:w="1593" w:type="dxa"/>
            <w:shd w:val="clear" w:color="auto" w:fill="auto"/>
          </w:tcPr>
          <w:p w14:paraId="6C7C95BE" w14:textId="77777777" w:rsidR="002C6883" w:rsidRDefault="00926A8D" w:rsidP="002C6883">
            <w:r w:rsidRPr="00926A8D">
              <w:t>The user is attempting to load up a file that doesn't work with our program</w:t>
            </w:r>
          </w:p>
        </w:tc>
        <w:tc>
          <w:tcPr>
            <w:tcW w:w="1363" w:type="dxa"/>
            <w:shd w:val="clear" w:color="auto" w:fill="auto"/>
          </w:tcPr>
          <w:p w14:paraId="02899582" w14:textId="77777777" w:rsidR="002C6883" w:rsidRDefault="00926A8D" w:rsidP="002C6883">
            <w:r>
              <w:t>3</w:t>
            </w:r>
          </w:p>
        </w:tc>
        <w:tc>
          <w:tcPr>
            <w:tcW w:w="1292" w:type="dxa"/>
            <w:shd w:val="clear" w:color="auto" w:fill="auto"/>
          </w:tcPr>
          <w:p w14:paraId="73395CE3" w14:textId="77777777" w:rsidR="002C6883" w:rsidRDefault="00926A8D" w:rsidP="002C6883">
            <w:r>
              <w:t>4</w:t>
            </w:r>
          </w:p>
        </w:tc>
        <w:tc>
          <w:tcPr>
            <w:tcW w:w="1313" w:type="dxa"/>
            <w:shd w:val="clear" w:color="auto" w:fill="auto"/>
          </w:tcPr>
          <w:p w14:paraId="7AAD674D" w14:textId="77777777" w:rsidR="002C6883" w:rsidRDefault="00926A8D" w:rsidP="002C6883">
            <w:r>
              <w:t>12</w:t>
            </w:r>
          </w:p>
        </w:tc>
        <w:tc>
          <w:tcPr>
            <w:tcW w:w="1757" w:type="dxa"/>
            <w:shd w:val="clear" w:color="auto" w:fill="auto"/>
          </w:tcPr>
          <w:p w14:paraId="6960E909" w14:textId="77777777" w:rsidR="002C6883" w:rsidRDefault="00926A8D" w:rsidP="002C6883">
            <w:r w:rsidRPr="00926A8D">
              <w:t>Prompt the user that the input file doesn't work.</w:t>
            </w:r>
          </w:p>
          <w:p w14:paraId="45D8E60C" w14:textId="77777777" w:rsidR="00926A8D" w:rsidRPr="00926A8D" w:rsidRDefault="00926A8D" w:rsidP="00970EF5">
            <w:pPr>
              <w:jc w:val="center"/>
            </w:pPr>
          </w:p>
        </w:tc>
      </w:tr>
      <w:tr w:rsidR="002C6883" w14:paraId="700B7BDE" w14:textId="77777777" w:rsidTr="00970EF5">
        <w:tc>
          <w:tcPr>
            <w:tcW w:w="1364" w:type="dxa"/>
            <w:shd w:val="clear" w:color="auto" w:fill="auto"/>
          </w:tcPr>
          <w:p w14:paraId="2CAFD686" w14:textId="77777777" w:rsidR="002C6883" w:rsidRDefault="008F7914" w:rsidP="002C6883">
            <w:r w:rsidRPr="008F7914">
              <w:t>Component doesn't switch on/off</w:t>
            </w:r>
          </w:p>
        </w:tc>
        <w:tc>
          <w:tcPr>
            <w:tcW w:w="1326" w:type="dxa"/>
            <w:shd w:val="clear" w:color="auto" w:fill="auto"/>
          </w:tcPr>
          <w:p w14:paraId="70C599DC" w14:textId="77777777" w:rsidR="002C6883" w:rsidRDefault="00926A8D" w:rsidP="002C6883">
            <w:r>
              <w:t>Quality</w:t>
            </w:r>
          </w:p>
        </w:tc>
        <w:tc>
          <w:tcPr>
            <w:tcW w:w="1593" w:type="dxa"/>
            <w:shd w:val="clear" w:color="auto" w:fill="auto"/>
          </w:tcPr>
          <w:p w14:paraId="67AC7C30" w14:textId="77777777" w:rsidR="002C6883" w:rsidRDefault="00926A8D" w:rsidP="00926A8D">
            <w:r w:rsidRPr="00926A8D">
              <w:t>Unexpected system failure will affect the performance of the simulation.</w:t>
            </w:r>
          </w:p>
        </w:tc>
        <w:tc>
          <w:tcPr>
            <w:tcW w:w="1363" w:type="dxa"/>
            <w:shd w:val="clear" w:color="auto" w:fill="auto"/>
          </w:tcPr>
          <w:p w14:paraId="5F253399" w14:textId="77777777" w:rsidR="002C6883" w:rsidRDefault="00926A8D" w:rsidP="002C6883">
            <w:r>
              <w:t>1</w:t>
            </w:r>
          </w:p>
        </w:tc>
        <w:tc>
          <w:tcPr>
            <w:tcW w:w="1292" w:type="dxa"/>
            <w:shd w:val="clear" w:color="auto" w:fill="auto"/>
          </w:tcPr>
          <w:p w14:paraId="31395F95" w14:textId="77777777" w:rsidR="002C6883" w:rsidRDefault="00926A8D" w:rsidP="002C6883">
            <w:r>
              <w:t>6</w:t>
            </w:r>
          </w:p>
        </w:tc>
        <w:tc>
          <w:tcPr>
            <w:tcW w:w="1313" w:type="dxa"/>
            <w:shd w:val="clear" w:color="auto" w:fill="auto"/>
          </w:tcPr>
          <w:p w14:paraId="0114994B" w14:textId="77777777" w:rsidR="002C6883" w:rsidRDefault="00926A8D" w:rsidP="002C6883">
            <w:r>
              <w:t>6</w:t>
            </w:r>
          </w:p>
        </w:tc>
        <w:tc>
          <w:tcPr>
            <w:tcW w:w="1757" w:type="dxa"/>
            <w:shd w:val="clear" w:color="auto" w:fill="auto"/>
          </w:tcPr>
          <w:p w14:paraId="0E4994A3" w14:textId="77777777" w:rsidR="002C6883" w:rsidRDefault="00926A8D" w:rsidP="002C6883">
            <w:r w:rsidRPr="00926A8D">
              <w:t>Ensure the code works properly, inform the user of how it works. Include a safety net.</w:t>
            </w:r>
          </w:p>
          <w:p w14:paraId="37D7E225" w14:textId="77777777" w:rsidR="00926A8D" w:rsidRPr="00926A8D" w:rsidRDefault="00926A8D" w:rsidP="00926A8D"/>
        </w:tc>
      </w:tr>
      <w:tr w:rsidR="002C6883" w14:paraId="060F93FD" w14:textId="77777777" w:rsidTr="00970EF5">
        <w:tc>
          <w:tcPr>
            <w:tcW w:w="1364" w:type="dxa"/>
            <w:shd w:val="clear" w:color="auto" w:fill="auto"/>
          </w:tcPr>
          <w:p w14:paraId="039BF4AE" w14:textId="77777777" w:rsidR="002C6883" w:rsidRDefault="008F7914" w:rsidP="00970EF5">
            <w:pPr>
              <w:tabs>
                <w:tab w:val="left" w:pos="462"/>
              </w:tabs>
            </w:pPr>
            <w:r w:rsidRPr="008F7914">
              <w:lastRenderedPageBreak/>
              <w:t>Failed Interaction</w:t>
            </w:r>
          </w:p>
        </w:tc>
        <w:tc>
          <w:tcPr>
            <w:tcW w:w="1326" w:type="dxa"/>
            <w:shd w:val="clear" w:color="auto" w:fill="auto"/>
          </w:tcPr>
          <w:p w14:paraId="11066299" w14:textId="77777777" w:rsidR="002C6883" w:rsidRDefault="00926A8D" w:rsidP="002C6883">
            <w:r>
              <w:t>Quality</w:t>
            </w:r>
          </w:p>
        </w:tc>
        <w:tc>
          <w:tcPr>
            <w:tcW w:w="1593" w:type="dxa"/>
            <w:shd w:val="clear" w:color="auto" w:fill="auto"/>
          </w:tcPr>
          <w:p w14:paraId="3D014194" w14:textId="77777777" w:rsidR="002C6883" w:rsidRDefault="00926A8D" w:rsidP="002C6883">
            <w:r w:rsidRPr="00926A8D">
              <w:t xml:space="preserve">Interactions between the ambient temperature and rooms fail. Any </w:t>
            </w:r>
            <w:r w:rsidR="00827BCB">
              <w:t>component</w:t>
            </w:r>
            <w:r w:rsidRPr="00926A8D">
              <w:t xml:space="preserve"> interactions fail.</w:t>
            </w:r>
          </w:p>
        </w:tc>
        <w:tc>
          <w:tcPr>
            <w:tcW w:w="1363" w:type="dxa"/>
            <w:shd w:val="clear" w:color="auto" w:fill="auto"/>
          </w:tcPr>
          <w:p w14:paraId="743D94DE" w14:textId="77777777" w:rsidR="002C6883" w:rsidRDefault="00926A8D" w:rsidP="002C6883">
            <w:r>
              <w:t>1</w:t>
            </w:r>
          </w:p>
        </w:tc>
        <w:tc>
          <w:tcPr>
            <w:tcW w:w="1292" w:type="dxa"/>
            <w:shd w:val="clear" w:color="auto" w:fill="auto"/>
          </w:tcPr>
          <w:p w14:paraId="7984FB23" w14:textId="77777777" w:rsidR="002C6883" w:rsidRDefault="00926A8D" w:rsidP="002C6883">
            <w:r>
              <w:t>6</w:t>
            </w:r>
          </w:p>
        </w:tc>
        <w:tc>
          <w:tcPr>
            <w:tcW w:w="1313" w:type="dxa"/>
            <w:shd w:val="clear" w:color="auto" w:fill="auto"/>
          </w:tcPr>
          <w:p w14:paraId="7DA35C88" w14:textId="77777777" w:rsidR="002C6883" w:rsidRDefault="00926A8D" w:rsidP="002C6883">
            <w:r>
              <w:t>6</w:t>
            </w:r>
          </w:p>
        </w:tc>
        <w:tc>
          <w:tcPr>
            <w:tcW w:w="1757" w:type="dxa"/>
            <w:shd w:val="clear" w:color="auto" w:fill="auto"/>
          </w:tcPr>
          <w:p w14:paraId="7F21C01E" w14:textId="77777777" w:rsidR="002C6883" w:rsidRDefault="00926A8D" w:rsidP="002C6883">
            <w:r w:rsidRPr="00926A8D">
              <w:t>Ensure the code works.</w:t>
            </w:r>
          </w:p>
          <w:p w14:paraId="4CD442B2" w14:textId="77777777" w:rsidR="00926A8D" w:rsidRPr="00926A8D" w:rsidRDefault="00926A8D" w:rsidP="00926A8D"/>
        </w:tc>
      </w:tr>
      <w:tr w:rsidR="002C6883" w14:paraId="57654170" w14:textId="77777777" w:rsidTr="00970EF5">
        <w:tc>
          <w:tcPr>
            <w:tcW w:w="1364" w:type="dxa"/>
            <w:shd w:val="clear" w:color="auto" w:fill="auto"/>
          </w:tcPr>
          <w:p w14:paraId="1EAD04EA" w14:textId="77777777" w:rsidR="002C6883" w:rsidRDefault="008F7914" w:rsidP="00970EF5">
            <w:pPr>
              <w:tabs>
                <w:tab w:val="left" w:pos="831"/>
              </w:tabs>
            </w:pPr>
            <w:r w:rsidRPr="008F7914">
              <w:t>GitHub Failure</w:t>
            </w:r>
            <w:r>
              <w:tab/>
            </w:r>
          </w:p>
        </w:tc>
        <w:tc>
          <w:tcPr>
            <w:tcW w:w="1326" w:type="dxa"/>
            <w:shd w:val="clear" w:color="auto" w:fill="auto"/>
          </w:tcPr>
          <w:p w14:paraId="6EA23ABB" w14:textId="77777777" w:rsidR="002C6883" w:rsidRDefault="00926A8D" w:rsidP="00970EF5">
            <w:pPr>
              <w:tabs>
                <w:tab w:val="left" w:pos="831"/>
              </w:tabs>
            </w:pPr>
            <w:r>
              <w:t>Schedule</w:t>
            </w:r>
            <w:r>
              <w:tab/>
            </w:r>
          </w:p>
        </w:tc>
        <w:tc>
          <w:tcPr>
            <w:tcW w:w="1593" w:type="dxa"/>
            <w:shd w:val="clear" w:color="auto" w:fill="auto"/>
          </w:tcPr>
          <w:p w14:paraId="60B3FAD6" w14:textId="77777777" w:rsidR="002C6883" w:rsidRDefault="00926A8D" w:rsidP="00970EF5">
            <w:pPr>
              <w:tabs>
                <w:tab w:val="left" w:pos="831"/>
              </w:tabs>
            </w:pPr>
            <w:proofErr w:type="spellStart"/>
            <w:r w:rsidRPr="00926A8D">
              <w:t>Github</w:t>
            </w:r>
            <w:proofErr w:type="spellEnd"/>
            <w:r w:rsidR="00AF1F38">
              <w:t xml:space="preserve"> </w:t>
            </w:r>
            <w:r w:rsidRPr="00926A8D">
              <w:t>crashes</w:t>
            </w:r>
            <w:r w:rsidR="00AF1F38">
              <w:t xml:space="preserve"> or the</w:t>
            </w:r>
            <w:r w:rsidRPr="00926A8D">
              <w:t xml:space="preserve"> repository is lost.</w:t>
            </w:r>
            <w:r>
              <w:tab/>
            </w:r>
          </w:p>
        </w:tc>
        <w:tc>
          <w:tcPr>
            <w:tcW w:w="1363" w:type="dxa"/>
            <w:shd w:val="clear" w:color="auto" w:fill="auto"/>
          </w:tcPr>
          <w:p w14:paraId="73AADAF3" w14:textId="77777777" w:rsidR="002C6883" w:rsidRDefault="00AF1F38" w:rsidP="002C6883">
            <w:r>
              <w:t>1</w:t>
            </w:r>
          </w:p>
        </w:tc>
        <w:tc>
          <w:tcPr>
            <w:tcW w:w="1292" w:type="dxa"/>
            <w:shd w:val="clear" w:color="auto" w:fill="auto"/>
          </w:tcPr>
          <w:p w14:paraId="7C9E9C1A" w14:textId="77777777" w:rsidR="002C6883" w:rsidRDefault="00926A8D" w:rsidP="002C6883">
            <w:r>
              <w:t>2</w:t>
            </w:r>
          </w:p>
        </w:tc>
        <w:tc>
          <w:tcPr>
            <w:tcW w:w="1313" w:type="dxa"/>
            <w:shd w:val="clear" w:color="auto" w:fill="auto"/>
          </w:tcPr>
          <w:p w14:paraId="6BD78D26" w14:textId="77777777" w:rsidR="002C6883" w:rsidRDefault="00926A8D" w:rsidP="002C6883">
            <w:r>
              <w:t>2</w:t>
            </w:r>
          </w:p>
        </w:tc>
        <w:tc>
          <w:tcPr>
            <w:tcW w:w="1757" w:type="dxa"/>
            <w:shd w:val="clear" w:color="auto" w:fill="auto"/>
          </w:tcPr>
          <w:p w14:paraId="474EE6D0" w14:textId="77777777" w:rsidR="002C6883" w:rsidRDefault="00926A8D" w:rsidP="002C6883">
            <w:r w:rsidRPr="00926A8D">
              <w:t>Everyone keeps and maintains a recent copy of the code.</w:t>
            </w:r>
          </w:p>
          <w:p w14:paraId="38F984B7" w14:textId="77777777" w:rsidR="00926A8D" w:rsidRPr="00926A8D" w:rsidRDefault="00926A8D" w:rsidP="00926A8D"/>
        </w:tc>
      </w:tr>
    </w:tbl>
    <w:p w14:paraId="628C412C" w14:textId="77777777" w:rsidR="003F7626" w:rsidRDefault="000405CD" w:rsidP="000405CD">
      <w:pPr>
        <w:ind w:firstLine="360"/>
        <w:jc w:val="center"/>
      </w:pPr>
      <w:r>
        <w:t>Table 1. Risk Management Matrix</w:t>
      </w:r>
    </w:p>
    <w:p w14:paraId="569BDA0D" w14:textId="415D7683" w:rsidR="00B6176F" w:rsidRPr="00921049" w:rsidRDefault="00B6176F" w:rsidP="00B6176F">
      <w:pPr>
        <w:pStyle w:val="Heading1"/>
        <w:jc w:val="center"/>
        <w:rPr>
          <w:i w:val="0"/>
        </w:rPr>
      </w:pPr>
      <w:r>
        <w:tab/>
      </w:r>
      <w:r>
        <w:rPr>
          <w:i w:val="0"/>
        </w:rPr>
        <w:t>GRAPHICS</w:t>
      </w:r>
    </w:p>
    <w:p w14:paraId="39AD2CDF" w14:textId="6A853F30" w:rsidR="003F7626" w:rsidRDefault="00F96DDE" w:rsidP="00DB0097">
      <w:pPr>
        <w:ind w:left="72" w:firstLine="360"/>
        <w:jc w:val="center"/>
      </w:pPr>
      <w:r>
        <w:rPr>
          <w:noProof/>
        </w:rPr>
        <w:drawing>
          <wp:inline distT="0" distB="0" distL="0" distR="0" wp14:anchorId="1CCD5F9F" wp14:editId="6908277F">
            <wp:extent cx="4728210" cy="376779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2 GUI (1).png"/>
                    <pic:cNvPicPr/>
                  </pic:nvPicPr>
                  <pic:blipFill rotWithShape="1">
                    <a:blip r:embed="rId7">
                      <a:extLst>
                        <a:ext uri="{28A0092B-C50C-407E-A947-70E740481C1C}">
                          <a14:useLocalDpi xmlns:a14="http://schemas.microsoft.com/office/drawing/2010/main" val="0"/>
                        </a:ext>
                      </a:extLst>
                    </a:blip>
                    <a:srcRect l="3846" t="4451" r="3846" b="4747"/>
                    <a:stretch/>
                  </pic:blipFill>
                  <pic:spPr bwMode="auto">
                    <a:xfrm>
                      <a:off x="0" y="0"/>
                      <a:ext cx="4729982" cy="3769204"/>
                    </a:xfrm>
                    <a:prstGeom prst="rect">
                      <a:avLst/>
                    </a:prstGeom>
                    <a:ln>
                      <a:noFill/>
                    </a:ln>
                    <a:extLst>
                      <a:ext uri="{53640926-AAD7-44D8-BBD7-CCE9431645EC}">
                        <a14:shadowObscured xmlns:a14="http://schemas.microsoft.com/office/drawing/2010/main"/>
                      </a:ext>
                    </a:extLst>
                  </pic:spPr>
                </pic:pic>
              </a:graphicData>
            </a:graphic>
          </wp:inline>
        </w:drawing>
      </w:r>
    </w:p>
    <w:p w14:paraId="27C70EE1" w14:textId="78E01D62" w:rsidR="001975EF" w:rsidRDefault="001975EF" w:rsidP="001975EF">
      <w:pPr>
        <w:ind w:left="72" w:firstLine="360"/>
        <w:jc w:val="center"/>
      </w:pPr>
      <w:r>
        <w:t>Example Starting Screen</w:t>
      </w:r>
    </w:p>
    <w:p w14:paraId="48D4282B" w14:textId="77777777" w:rsidR="00E14753" w:rsidRDefault="00E14753" w:rsidP="001975EF">
      <w:pPr>
        <w:ind w:left="72" w:firstLine="360"/>
        <w:jc w:val="center"/>
      </w:pPr>
    </w:p>
    <w:p w14:paraId="45DAFA67" w14:textId="5FF53CD6" w:rsidR="00110B70" w:rsidRDefault="00A97A86" w:rsidP="001975EF">
      <w:pPr>
        <w:ind w:left="72" w:firstLine="360"/>
        <w:jc w:val="center"/>
      </w:pPr>
      <w:r>
        <w:rPr>
          <w:noProof/>
        </w:rPr>
        <w:lastRenderedPageBreak/>
        <w:drawing>
          <wp:inline distT="0" distB="0" distL="0" distR="0" wp14:anchorId="13C2A204" wp14:editId="74223918">
            <wp:extent cx="4588989" cy="364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 2 GUI (2).png"/>
                    <pic:cNvPicPr/>
                  </pic:nvPicPr>
                  <pic:blipFill rotWithShape="1">
                    <a:blip r:embed="rId8">
                      <a:extLst>
                        <a:ext uri="{28A0092B-C50C-407E-A947-70E740481C1C}">
                          <a14:useLocalDpi xmlns:a14="http://schemas.microsoft.com/office/drawing/2010/main" val="0"/>
                        </a:ext>
                      </a:extLst>
                    </a:blip>
                    <a:srcRect l="3846" t="4747" r="3846" b="4747"/>
                    <a:stretch/>
                  </pic:blipFill>
                  <pic:spPr bwMode="auto">
                    <a:xfrm>
                      <a:off x="0" y="0"/>
                      <a:ext cx="4594229" cy="3649062"/>
                    </a:xfrm>
                    <a:prstGeom prst="rect">
                      <a:avLst/>
                    </a:prstGeom>
                    <a:ln>
                      <a:noFill/>
                    </a:ln>
                    <a:extLst>
                      <a:ext uri="{53640926-AAD7-44D8-BBD7-CCE9431645EC}">
                        <a14:shadowObscured xmlns:a14="http://schemas.microsoft.com/office/drawing/2010/main"/>
                      </a:ext>
                    </a:extLst>
                  </pic:spPr>
                </pic:pic>
              </a:graphicData>
            </a:graphic>
          </wp:inline>
        </w:drawing>
      </w:r>
    </w:p>
    <w:p w14:paraId="5E2BC5F7" w14:textId="15BE4E30" w:rsidR="00117775" w:rsidRDefault="00117775" w:rsidP="001975EF">
      <w:pPr>
        <w:ind w:left="72" w:firstLine="360"/>
        <w:jc w:val="center"/>
      </w:pPr>
      <w:r>
        <w:t>Room</w:t>
      </w:r>
      <w:r w:rsidR="008A18B5">
        <w:t xml:space="preserve"> Selection</w:t>
      </w:r>
      <w:r>
        <w:t xml:space="preserve"> Drop</w:t>
      </w:r>
      <w:r w:rsidR="008A18B5">
        <w:t xml:space="preserve"> D</w:t>
      </w:r>
      <w:r>
        <w:t xml:space="preserve">own </w:t>
      </w:r>
      <w:r w:rsidR="008A18B5">
        <w:t>M</w:t>
      </w:r>
      <w:r>
        <w:t>enu</w:t>
      </w:r>
    </w:p>
    <w:p w14:paraId="6A823DE1" w14:textId="6992B623" w:rsidR="00DB0097" w:rsidRDefault="00200778" w:rsidP="001975EF">
      <w:pPr>
        <w:ind w:left="72" w:firstLine="360"/>
        <w:jc w:val="center"/>
      </w:pPr>
      <w:r>
        <w:rPr>
          <w:noProof/>
        </w:rPr>
        <w:drawing>
          <wp:inline distT="0" distB="0" distL="0" distR="0" wp14:anchorId="550AE2E8" wp14:editId="199E50E9">
            <wp:extent cx="488950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m 2 GUI (3).png"/>
                    <pic:cNvPicPr/>
                  </pic:nvPicPr>
                  <pic:blipFill rotWithShape="1">
                    <a:blip r:embed="rId9">
                      <a:extLst>
                        <a:ext uri="{28A0092B-C50C-407E-A947-70E740481C1C}">
                          <a14:useLocalDpi xmlns:a14="http://schemas.microsoft.com/office/drawing/2010/main" val="0"/>
                        </a:ext>
                      </a:extLst>
                    </a:blip>
                    <a:srcRect l="3606" t="4451" r="3846" b="4747"/>
                    <a:stretch/>
                  </pic:blipFill>
                  <pic:spPr bwMode="auto">
                    <a:xfrm>
                      <a:off x="0" y="0"/>
                      <a:ext cx="4889500" cy="3886200"/>
                    </a:xfrm>
                    <a:prstGeom prst="rect">
                      <a:avLst/>
                    </a:prstGeom>
                    <a:ln>
                      <a:noFill/>
                    </a:ln>
                    <a:extLst>
                      <a:ext uri="{53640926-AAD7-44D8-BBD7-CCE9431645EC}">
                        <a14:shadowObscured xmlns:a14="http://schemas.microsoft.com/office/drawing/2010/main"/>
                      </a:ext>
                    </a:extLst>
                  </pic:spPr>
                </pic:pic>
              </a:graphicData>
            </a:graphic>
          </wp:inline>
        </w:drawing>
      </w:r>
    </w:p>
    <w:p w14:paraId="3C623F19" w14:textId="0A82278E" w:rsidR="00200778" w:rsidRDefault="00200778" w:rsidP="001975EF">
      <w:pPr>
        <w:ind w:left="72" w:firstLine="360"/>
        <w:jc w:val="center"/>
      </w:pPr>
      <w:r>
        <w:t>Floor selection Drop Down Menu</w:t>
      </w:r>
    </w:p>
    <w:p w14:paraId="3E3438DE" w14:textId="4FE83990" w:rsidR="00193149" w:rsidRDefault="00193149" w:rsidP="001975EF">
      <w:pPr>
        <w:ind w:left="72" w:firstLine="360"/>
        <w:jc w:val="center"/>
      </w:pPr>
      <w:r>
        <w:rPr>
          <w:noProof/>
        </w:rPr>
        <w:lastRenderedPageBreak/>
        <w:drawing>
          <wp:inline distT="0" distB="0" distL="0" distR="0" wp14:anchorId="2ABAA257" wp14:editId="05FCD79C">
            <wp:extent cx="4889500" cy="389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m 2 GUI (4).png"/>
                    <pic:cNvPicPr/>
                  </pic:nvPicPr>
                  <pic:blipFill rotWithShape="1">
                    <a:blip r:embed="rId10">
                      <a:extLst>
                        <a:ext uri="{28A0092B-C50C-407E-A947-70E740481C1C}">
                          <a14:useLocalDpi xmlns:a14="http://schemas.microsoft.com/office/drawing/2010/main" val="0"/>
                        </a:ext>
                      </a:extLst>
                    </a:blip>
                    <a:srcRect l="3606" t="4451" r="3846" b="4451"/>
                    <a:stretch/>
                  </pic:blipFill>
                  <pic:spPr bwMode="auto">
                    <a:xfrm>
                      <a:off x="0" y="0"/>
                      <a:ext cx="4889500" cy="3898900"/>
                    </a:xfrm>
                    <a:prstGeom prst="rect">
                      <a:avLst/>
                    </a:prstGeom>
                    <a:ln>
                      <a:noFill/>
                    </a:ln>
                    <a:extLst>
                      <a:ext uri="{53640926-AAD7-44D8-BBD7-CCE9431645EC}">
                        <a14:shadowObscured xmlns:a14="http://schemas.microsoft.com/office/drawing/2010/main"/>
                      </a:ext>
                    </a:extLst>
                  </pic:spPr>
                </pic:pic>
              </a:graphicData>
            </a:graphic>
          </wp:inline>
        </w:drawing>
      </w:r>
    </w:p>
    <w:p w14:paraId="1AF52481" w14:textId="3BD9265B" w:rsidR="00193149" w:rsidRDefault="00193149" w:rsidP="001975EF">
      <w:pPr>
        <w:ind w:left="72" w:firstLine="360"/>
        <w:jc w:val="center"/>
      </w:pPr>
      <w:r>
        <w:t>Heater Radio Button Changes</w:t>
      </w:r>
    </w:p>
    <w:p w14:paraId="3C1038CD" w14:textId="13DA6C0A" w:rsidR="00B6176F" w:rsidRDefault="005E186A" w:rsidP="005E186A">
      <w:pPr>
        <w:ind w:firstLine="360"/>
        <w:jc w:val="center"/>
      </w:pPr>
      <w:r>
        <w:rPr>
          <w:noProof/>
        </w:rPr>
        <w:drawing>
          <wp:inline distT="0" distB="0" distL="0" distR="0" wp14:anchorId="4546E262" wp14:editId="621BB957">
            <wp:extent cx="4406900" cy="349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am 2 GUI (5).png"/>
                    <pic:cNvPicPr/>
                  </pic:nvPicPr>
                  <pic:blipFill rotWithShape="1">
                    <a:blip r:embed="rId11">
                      <a:extLst>
                        <a:ext uri="{28A0092B-C50C-407E-A947-70E740481C1C}">
                          <a14:useLocalDpi xmlns:a14="http://schemas.microsoft.com/office/drawing/2010/main" val="0"/>
                        </a:ext>
                      </a:extLst>
                    </a:blip>
                    <a:srcRect l="4087" t="5045" r="3846" b="4747"/>
                    <a:stretch/>
                  </pic:blipFill>
                  <pic:spPr bwMode="auto">
                    <a:xfrm>
                      <a:off x="0" y="0"/>
                      <a:ext cx="4414582" cy="3504003"/>
                    </a:xfrm>
                    <a:prstGeom prst="rect">
                      <a:avLst/>
                    </a:prstGeom>
                    <a:ln>
                      <a:noFill/>
                    </a:ln>
                    <a:extLst>
                      <a:ext uri="{53640926-AAD7-44D8-BBD7-CCE9431645EC}">
                        <a14:shadowObscured xmlns:a14="http://schemas.microsoft.com/office/drawing/2010/main"/>
                      </a:ext>
                    </a:extLst>
                  </pic:spPr>
                </pic:pic>
              </a:graphicData>
            </a:graphic>
          </wp:inline>
        </w:drawing>
      </w:r>
    </w:p>
    <w:p w14:paraId="3D6F740E" w14:textId="6C6BF7F3" w:rsidR="005E186A" w:rsidRDefault="005E186A" w:rsidP="005E186A">
      <w:pPr>
        <w:ind w:firstLine="360"/>
        <w:jc w:val="center"/>
      </w:pPr>
      <w:r>
        <w:t>Adjusting</w:t>
      </w:r>
      <w:r w:rsidR="00AF7257">
        <w:t xml:space="preserve"> Temperature of Room 1</w:t>
      </w:r>
    </w:p>
    <w:p w14:paraId="518FC737" w14:textId="77777777" w:rsidR="005E186A" w:rsidRDefault="005E186A">
      <w:pPr>
        <w:ind w:firstLine="360"/>
        <w:jc w:val="both"/>
      </w:pPr>
    </w:p>
    <w:p w14:paraId="4D5FD5B2" w14:textId="6306C669" w:rsidR="00BD0484" w:rsidRPr="00921049" w:rsidRDefault="00F33F82" w:rsidP="00921049">
      <w:pPr>
        <w:pStyle w:val="Heading1"/>
        <w:jc w:val="center"/>
        <w:rPr>
          <w:i w:val="0"/>
        </w:rPr>
      </w:pPr>
      <w:r>
        <w:lastRenderedPageBreak/>
        <w:tab/>
      </w:r>
      <w:r w:rsidR="00D5451D">
        <w:rPr>
          <w:i w:val="0"/>
        </w:rPr>
        <w:t>INTERACTIONS</w:t>
      </w:r>
    </w:p>
    <w:p w14:paraId="4565A8ED" w14:textId="77777777" w:rsidR="00F33F82" w:rsidRDefault="000374D9" w:rsidP="000374D9">
      <w:pPr>
        <w:numPr>
          <w:ilvl w:val="0"/>
          <w:numId w:val="8"/>
        </w:numPr>
        <w:jc w:val="both"/>
      </w:pPr>
      <w:r>
        <w:t>Scenario 1. Switching Rooms</w:t>
      </w:r>
    </w:p>
    <w:p w14:paraId="680E6FD3" w14:textId="77777777" w:rsidR="00104B47" w:rsidRDefault="00104B47" w:rsidP="00104B47">
      <w:pPr>
        <w:numPr>
          <w:ilvl w:val="1"/>
          <w:numId w:val="8"/>
        </w:numPr>
        <w:jc w:val="both"/>
      </w:pPr>
      <w:r>
        <w:t>The user can click on the room they desire to select.</w:t>
      </w:r>
    </w:p>
    <w:p w14:paraId="44C35FE1" w14:textId="5209F82B" w:rsidR="00185B19" w:rsidRDefault="00104B47" w:rsidP="00CC3724">
      <w:pPr>
        <w:numPr>
          <w:ilvl w:val="1"/>
          <w:numId w:val="8"/>
        </w:numPr>
        <w:jc w:val="both"/>
      </w:pPr>
      <w:r>
        <w:t xml:space="preserve">The user can click on the dropdown menu to view the rooms and pick the number of the room they want to </w:t>
      </w:r>
      <w:r w:rsidR="00586502">
        <w:t>adjust</w:t>
      </w:r>
      <w:r>
        <w:t>.</w:t>
      </w:r>
    </w:p>
    <w:p w14:paraId="1642140E" w14:textId="77777777" w:rsidR="000374D9" w:rsidRDefault="000374D9" w:rsidP="000374D9">
      <w:pPr>
        <w:numPr>
          <w:ilvl w:val="0"/>
          <w:numId w:val="8"/>
        </w:numPr>
        <w:jc w:val="both"/>
      </w:pPr>
      <w:r>
        <w:t>Scenario 2. Adjust heater</w:t>
      </w:r>
      <w:r w:rsidR="00B40BEC">
        <w:t xml:space="preserve"> and cool</w:t>
      </w:r>
      <w:r w:rsidR="00BC1171">
        <w:t>e</w:t>
      </w:r>
      <w:r w:rsidR="00B40BEC">
        <w:t>r</w:t>
      </w:r>
    </w:p>
    <w:p w14:paraId="00082459" w14:textId="77777777" w:rsidR="001A49A2" w:rsidRDefault="001A49A2" w:rsidP="001A49A2">
      <w:pPr>
        <w:numPr>
          <w:ilvl w:val="1"/>
          <w:numId w:val="8"/>
        </w:numPr>
        <w:jc w:val="both"/>
      </w:pPr>
      <w:r>
        <w:t>The user can select the radio button to turn the heater on or off</w:t>
      </w:r>
      <w:r w:rsidR="00B40BEC">
        <w:t>.</w:t>
      </w:r>
    </w:p>
    <w:p w14:paraId="536713D7" w14:textId="77777777" w:rsidR="00B40BEC" w:rsidRDefault="00B40BEC" w:rsidP="001A49A2">
      <w:pPr>
        <w:numPr>
          <w:ilvl w:val="1"/>
          <w:numId w:val="8"/>
        </w:numPr>
        <w:jc w:val="both"/>
      </w:pPr>
      <w:r>
        <w:t>The user can select a radio button to turn the cooler on or off.</w:t>
      </w:r>
    </w:p>
    <w:p w14:paraId="34711113" w14:textId="77777777" w:rsidR="00B40BEC" w:rsidRDefault="00B40BEC" w:rsidP="001A49A2">
      <w:pPr>
        <w:numPr>
          <w:ilvl w:val="1"/>
          <w:numId w:val="8"/>
        </w:numPr>
        <w:jc w:val="both"/>
      </w:pPr>
      <w:r>
        <w:t>Turning the heater on turns off the cooler and vice versa.</w:t>
      </w:r>
    </w:p>
    <w:p w14:paraId="70A8D194" w14:textId="77777777" w:rsidR="000374D9" w:rsidRDefault="000374D9" w:rsidP="00E627E0">
      <w:pPr>
        <w:numPr>
          <w:ilvl w:val="0"/>
          <w:numId w:val="8"/>
        </w:numPr>
        <w:jc w:val="both"/>
      </w:pPr>
      <w:r>
        <w:t>Scenario 3. Change Floor</w:t>
      </w:r>
    </w:p>
    <w:p w14:paraId="177D0624" w14:textId="77777777" w:rsidR="002951EF" w:rsidRDefault="002951EF" w:rsidP="002951EF">
      <w:pPr>
        <w:numPr>
          <w:ilvl w:val="1"/>
          <w:numId w:val="8"/>
        </w:numPr>
        <w:jc w:val="both"/>
      </w:pPr>
      <w:r>
        <w:t>The user can select the dropdown menu to adjust the current floor they are viewing.</w:t>
      </w:r>
    </w:p>
    <w:p w14:paraId="326151CB" w14:textId="77777777" w:rsidR="00204460" w:rsidRDefault="00204460" w:rsidP="00E627E0">
      <w:pPr>
        <w:numPr>
          <w:ilvl w:val="0"/>
          <w:numId w:val="8"/>
        </w:numPr>
        <w:jc w:val="both"/>
      </w:pPr>
      <w:r>
        <w:t>Scenario 4. Adjusting</w:t>
      </w:r>
      <w:r w:rsidR="00D32A83">
        <w:t xml:space="preserve"> Room</w:t>
      </w:r>
      <w:r>
        <w:t xml:space="preserve"> Temperature</w:t>
      </w:r>
    </w:p>
    <w:p w14:paraId="5A8BB3DC" w14:textId="77078764" w:rsidR="0048130C" w:rsidRDefault="0048130C" w:rsidP="0048130C">
      <w:pPr>
        <w:numPr>
          <w:ilvl w:val="1"/>
          <w:numId w:val="8"/>
        </w:numPr>
        <w:jc w:val="both"/>
      </w:pPr>
      <w:r>
        <w:t xml:space="preserve">The slider on the bottom labeled </w:t>
      </w:r>
      <w:r w:rsidR="005F2CD2">
        <w:t>“R</w:t>
      </w:r>
      <w:r>
        <w:t xml:space="preserve">oom </w:t>
      </w:r>
      <w:r w:rsidR="005F2CD2">
        <w:t>T</w:t>
      </w:r>
      <w:r>
        <w:t>emperature</w:t>
      </w:r>
      <w:r w:rsidR="005F2CD2">
        <w:t>”</w:t>
      </w:r>
      <w:r>
        <w:t xml:space="preserve"> can be used to adjust the selected room’s temperature.</w:t>
      </w:r>
    </w:p>
    <w:p w14:paraId="3C7FD3F7" w14:textId="77777777" w:rsidR="00D32A83" w:rsidRDefault="00D32A83" w:rsidP="00E627E0">
      <w:pPr>
        <w:numPr>
          <w:ilvl w:val="0"/>
          <w:numId w:val="8"/>
        </w:numPr>
        <w:jc w:val="both"/>
      </w:pPr>
      <w:r>
        <w:t>Scenario 5. Adjusting Outside Temperature</w:t>
      </w:r>
    </w:p>
    <w:p w14:paraId="0EF38ACB" w14:textId="19DA46D4" w:rsidR="0048130C" w:rsidRDefault="0048130C" w:rsidP="0048130C">
      <w:pPr>
        <w:numPr>
          <w:ilvl w:val="1"/>
          <w:numId w:val="8"/>
        </w:numPr>
        <w:jc w:val="both"/>
      </w:pPr>
      <w:r>
        <w:t xml:space="preserve">The slider on the bottom labeled </w:t>
      </w:r>
      <w:r w:rsidR="005F2CD2">
        <w:t>“Outside</w:t>
      </w:r>
      <w:r>
        <w:t xml:space="preserve"> </w:t>
      </w:r>
      <w:r w:rsidR="005F2CD2">
        <w:t>T</w:t>
      </w:r>
      <w:r>
        <w:t>emperature</w:t>
      </w:r>
      <w:r w:rsidR="005F2CD2">
        <w:t>”</w:t>
      </w:r>
      <w:r>
        <w:t xml:space="preserve"> can be used to adjust the outside temperature</w:t>
      </w:r>
    </w:p>
    <w:p w14:paraId="65DBF780" w14:textId="0F7E9817" w:rsidR="00315636" w:rsidRDefault="00315636" w:rsidP="00315636">
      <w:pPr>
        <w:numPr>
          <w:ilvl w:val="0"/>
          <w:numId w:val="8"/>
        </w:numPr>
        <w:jc w:val="both"/>
      </w:pPr>
      <w:r>
        <w:t>Scenario 6. Starting and Stopping the Simulation</w:t>
      </w:r>
    </w:p>
    <w:p w14:paraId="069D7463" w14:textId="5159A574" w:rsidR="00315636" w:rsidRDefault="00315636" w:rsidP="00315636">
      <w:pPr>
        <w:numPr>
          <w:ilvl w:val="1"/>
          <w:numId w:val="8"/>
        </w:numPr>
        <w:jc w:val="both"/>
      </w:pPr>
      <w:r>
        <w:t>The “Start/Stop” button is pressed causing the time in the program to start running again.</w:t>
      </w:r>
    </w:p>
    <w:p w14:paraId="3DDF9807" w14:textId="77777777" w:rsidR="0033645A" w:rsidRDefault="0033645A" w:rsidP="00E44F72">
      <w:pPr>
        <w:pStyle w:val="Header"/>
        <w:jc w:val="left"/>
      </w:pPr>
    </w:p>
    <w:p w14:paraId="5FA9C26E" w14:textId="21BF2AF4" w:rsidR="003F7626" w:rsidRDefault="003F7626">
      <w:pPr>
        <w:pStyle w:val="Header"/>
      </w:pPr>
      <w:r>
        <w:t>References</w:t>
      </w:r>
    </w:p>
    <w:p w14:paraId="0E94E349" w14:textId="6CB21EBD" w:rsidR="003F7626" w:rsidRDefault="0033645A" w:rsidP="0033645A">
      <w:pPr>
        <w:pStyle w:val="ListParagraph"/>
        <w:numPr>
          <w:ilvl w:val="0"/>
          <w:numId w:val="9"/>
        </w:numPr>
        <w:jc w:val="both"/>
      </w:pPr>
      <w:r>
        <w:t xml:space="preserve">UAB ECE Informal Report Template. </w:t>
      </w:r>
      <w:hyperlink r:id="rId12" w:history="1">
        <w:r w:rsidRPr="0033645A">
          <w:rPr>
            <w:rStyle w:val="Hyperlink"/>
          </w:rPr>
          <w:t>http://www-ece.eng.uab.edu/EEInformalReportTemplate.doc</w:t>
        </w:r>
      </w:hyperlink>
    </w:p>
    <w:p w14:paraId="00E01B86" w14:textId="77777777" w:rsidR="003F7626" w:rsidRDefault="003F7626">
      <w:pPr>
        <w:ind w:firstLine="360"/>
        <w:jc w:val="both"/>
      </w:pPr>
    </w:p>
    <w:sectPr w:rsidR="003F7626">
      <w:headerReference w:type="default" r:id="rId13"/>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134CA" w14:textId="77777777" w:rsidR="00231B17" w:rsidRDefault="00231B17">
      <w:r>
        <w:separator/>
      </w:r>
    </w:p>
  </w:endnote>
  <w:endnote w:type="continuationSeparator" w:id="0">
    <w:p w14:paraId="01618602" w14:textId="77777777" w:rsidR="00231B17" w:rsidRDefault="00231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DC58B" w14:textId="77777777" w:rsidR="003F7626" w:rsidRDefault="003F7626">
    <w:pPr>
      <w:tabs>
        <w:tab w:val="left" w:pos="1800"/>
      </w:tabs>
      <w:ind w:left="1800" w:hanging="1800"/>
      <w:jc w:val="center"/>
      <w:rPr>
        <w:bCs/>
        <w:sz w:val="20"/>
      </w:rPr>
    </w:pPr>
    <w:r>
      <w:rPr>
        <w:bCs/>
        <w:sz w:val="20"/>
      </w:rPr>
      <w:t>Department of Electrical and Computer Engineering</w:t>
    </w:r>
  </w:p>
  <w:p w14:paraId="39204661" w14:textId="77777777" w:rsidR="003F7626" w:rsidRDefault="003F7626">
    <w:pPr>
      <w:pStyle w:val="Footer"/>
      <w:jc w:val="center"/>
    </w:pPr>
    <w:r>
      <w:rPr>
        <w:bCs/>
        <w:sz w:val="20"/>
      </w:rPr>
      <w:t>The University of Alabama at Birmingham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E1216" w14:textId="77777777" w:rsidR="00231B17" w:rsidRDefault="00231B17">
      <w:r>
        <w:separator/>
      </w:r>
    </w:p>
  </w:footnote>
  <w:footnote w:type="continuationSeparator" w:id="0">
    <w:p w14:paraId="1A7B0EC3" w14:textId="77777777" w:rsidR="00231B17" w:rsidRDefault="00231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04D4" w14:textId="77777777" w:rsidR="003F7626" w:rsidRDefault="003F762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rPr>
        <w:sz w:val="20"/>
      </w:rPr>
    </w:lvl>
  </w:abstractNum>
  <w:abstractNum w:abstractNumId="2" w15:restartNumberingAfterBreak="0">
    <w:nsid w:val="154A6984"/>
    <w:multiLevelType w:val="hybridMultilevel"/>
    <w:tmpl w:val="525C2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9309E"/>
    <w:multiLevelType w:val="hybridMultilevel"/>
    <w:tmpl w:val="ADFE6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02411"/>
    <w:multiLevelType w:val="hybridMultilevel"/>
    <w:tmpl w:val="B7A6F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F1FA4"/>
    <w:multiLevelType w:val="hybridMultilevel"/>
    <w:tmpl w:val="AE045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37907"/>
    <w:multiLevelType w:val="hybridMultilevel"/>
    <w:tmpl w:val="E978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92205"/>
    <w:multiLevelType w:val="hybridMultilevel"/>
    <w:tmpl w:val="CA78F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A7C99"/>
    <w:multiLevelType w:val="hybridMultilevel"/>
    <w:tmpl w:val="B34E2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8"/>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29"/>
    <w:rsid w:val="000374D9"/>
    <w:rsid w:val="000405CD"/>
    <w:rsid w:val="000929C4"/>
    <w:rsid w:val="000A6E72"/>
    <w:rsid w:val="000E5781"/>
    <w:rsid w:val="000F21A5"/>
    <w:rsid w:val="000F4718"/>
    <w:rsid w:val="00104B47"/>
    <w:rsid w:val="00110B70"/>
    <w:rsid w:val="00117775"/>
    <w:rsid w:val="0013056D"/>
    <w:rsid w:val="001554F0"/>
    <w:rsid w:val="001636F2"/>
    <w:rsid w:val="00177119"/>
    <w:rsid w:val="00177405"/>
    <w:rsid w:val="00185B19"/>
    <w:rsid w:val="00193149"/>
    <w:rsid w:val="001975EF"/>
    <w:rsid w:val="001A49A2"/>
    <w:rsid w:val="00200778"/>
    <w:rsid w:val="00204460"/>
    <w:rsid w:val="00231B17"/>
    <w:rsid w:val="00261C07"/>
    <w:rsid w:val="002951EF"/>
    <w:rsid w:val="002A6FD6"/>
    <w:rsid w:val="002C6883"/>
    <w:rsid w:val="002D59E9"/>
    <w:rsid w:val="002E0642"/>
    <w:rsid w:val="002F2975"/>
    <w:rsid w:val="002F77DC"/>
    <w:rsid w:val="00315636"/>
    <w:rsid w:val="00317DF2"/>
    <w:rsid w:val="00324EC0"/>
    <w:rsid w:val="0033645A"/>
    <w:rsid w:val="00340AAC"/>
    <w:rsid w:val="00387C98"/>
    <w:rsid w:val="003B5411"/>
    <w:rsid w:val="003E5AF5"/>
    <w:rsid w:val="003F7626"/>
    <w:rsid w:val="004418BF"/>
    <w:rsid w:val="00444578"/>
    <w:rsid w:val="00466B8D"/>
    <w:rsid w:val="00474722"/>
    <w:rsid w:val="0048130C"/>
    <w:rsid w:val="00483153"/>
    <w:rsid w:val="004C2B04"/>
    <w:rsid w:val="004D09D3"/>
    <w:rsid w:val="004D5AF7"/>
    <w:rsid w:val="004E417E"/>
    <w:rsid w:val="005164BA"/>
    <w:rsid w:val="00551389"/>
    <w:rsid w:val="0058238E"/>
    <w:rsid w:val="00586502"/>
    <w:rsid w:val="00596AC1"/>
    <w:rsid w:val="005A149D"/>
    <w:rsid w:val="005D16EE"/>
    <w:rsid w:val="005E186A"/>
    <w:rsid w:val="005E22D7"/>
    <w:rsid w:val="005F2CD2"/>
    <w:rsid w:val="005F3A0D"/>
    <w:rsid w:val="00616C57"/>
    <w:rsid w:val="006258AA"/>
    <w:rsid w:val="0064651C"/>
    <w:rsid w:val="00653B17"/>
    <w:rsid w:val="006A6D86"/>
    <w:rsid w:val="006B06C3"/>
    <w:rsid w:val="006C65E0"/>
    <w:rsid w:val="0071256C"/>
    <w:rsid w:val="00713C89"/>
    <w:rsid w:val="0076675F"/>
    <w:rsid w:val="007824FB"/>
    <w:rsid w:val="0078341E"/>
    <w:rsid w:val="00785F1F"/>
    <w:rsid w:val="007C4A9B"/>
    <w:rsid w:val="00811232"/>
    <w:rsid w:val="00813DFB"/>
    <w:rsid w:val="00827BCB"/>
    <w:rsid w:val="0083556F"/>
    <w:rsid w:val="00844B20"/>
    <w:rsid w:val="00845C67"/>
    <w:rsid w:val="00852D0E"/>
    <w:rsid w:val="008767A9"/>
    <w:rsid w:val="008812F6"/>
    <w:rsid w:val="008A18B5"/>
    <w:rsid w:val="008C0205"/>
    <w:rsid w:val="008F1760"/>
    <w:rsid w:val="008F7914"/>
    <w:rsid w:val="00921049"/>
    <w:rsid w:val="00926A8D"/>
    <w:rsid w:val="00933EA8"/>
    <w:rsid w:val="00942063"/>
    <w:rsid w:val="00970EF5"/>
    <w:rsid w:val="00971714"/>
    <w:rsid w:val="00976735"/>
    <w:rsid w:val="00976B1B"/>
    <w:rsid w:val="0099109C"/>
    <w:rsid w:val="009A28CF"/>
    <w:rsid w:val="009A3D5B"/>
    <w:rsid w:val="009B1BC9"/>
    <w:rsid w:val="00A03B61"/>
    <w:rsid w:val="00A6290C"/>
    <w:rsid w:val="00A65931"/>
    <w:rsid w:val="00A82818"/>
    <w:rsid w:val="00A97A86"/>
    <w:rsid w:val="00AA4359"/>
    <w:rsid w:val="00AA69FA"/>
    <w:rsid w:val="00AB7813"/>
    <w:rsid w:val="00AC15DD"/>
    <w:rsid w:val="00AD7287"/>
    <w:rsid w:val="00AF1F38"/>
    <w:rsid w:val="00AF7257"/>
    <w:rsid w:val="00B40BEC"/>
    <w:rsid w:val="00B6176F"/>
    <w:rsid w:val="00BA6F29"/>
    <w:rsid w:val="00BB3EAB"/>
    <w:rsid w:val="00BC1171"/>
    <w:rsid w:val="00BD0484"/>
    <w:rsid w:val="00C2065B"/>
    <w:rsid w:val="00C35151"/>
    <w:rsid w:val="00C52FA9"/>
    <w:rsid w:val="00C674C2"/>
    <w:rsid w:val="00C7375C"/>
    <w:rsid w:val="00C73BB7"/>
    <w:rsid w:val="00C922DC"/>
    <w:rsid w:val="00CC3724"/>
    <w:rsid w:val="00CD1BCD"/>
    <w:rsid w:val="00CD700C"/>
    <w:rsid w:val="00D05C1C"/>
    <w:rsid w:val="00D06EA7"/>
    <w:rsid w:val="00D139F0"/>
    <w:rsid w:val="00D27795"/>
    <w:rsid w:val="00D329AA"/>
    <w:rsid w:val="00D32A83"/>
    <w:rsid w:val="00D43C65"/>
    <w:rsid w:val="00D50E70"/>
    <w:rsid w:val="00D5451D"/>
    <w:rsid w:val="00D636CF"/>
    <w:rsid w:val="00DB0097"/>
    <w:rsid w:val="00DD62E2"/>
    <w:rsid w:val="00E11720"/>
    <w:rsid w:val="00E14753"/>
    <w:rsid w:val="00E33C2C"/>
    <w:rsid w:val="00E44F72"/>
    <w:rsid w:val="00E627E0"/>
    <w:rsid w:val="00E71021"/>
    <w:rsid w:val="00E7707F"/>
    <w:rsid w:val="00EC158D"/>
    <w:rsid w:val="00F0121F"/>
    <w:rsid w:val="00F05078"/>
    <w:rsid w:val="00F20641"/>
    <w:rsid w:val="00F33F82"/>
    <w:rsid w:val="00F77DE9"/>
    <w:rsid w:val="00F917C3"/>
    <w:rsid w:val="00F9189F"/>
    <w:rsid w:val="00F96DDE"/>
    <w:rsid w:val="00FA6B57"/>
    <w:rsid w:val="00FB7C2F"/>
    <w:rsid w:val="00FD4BF7"/>
    <w:rsid w:val="00FF421D"/>
    <w:rsid w:val="00FF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F2B2BE"/>
  <w15:chartTrackingRefBased/>
  <w15:docId w15:val="{DDAC05F3-3BB8-324C-BF92-00F1E7C6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lang w:eastAsia="zh-CN"/>
    </w:rPr>
  </w:style>
  <w:style w:type="paragraph" w:styleId="Heading1">
    <w:name w:val="heading 1"/>
    <w:basedOn w:val="Normal"/>
    <w:next w:val="Normal"/>
    <w:qFormat/>
    <w:pPr>
      <w:keepNext/>
      <w:numPr>
        <w:numId w:val="1"/>
      </w:numPr>
      <w:outlineLvl w:val="0"/>
    </w:pPr>
    <w:rPr>
      <w:b/>
      <w:bCs/>
      <w:i/>
      <w:iCs/>
      <w:kern w:val="1"/>
      <w:szCs w:val="32"/>
    </w:rPr>
  </w:style>
  <w:style w:type="paragraph" w:styleId="Heading4">
    <w:name w:val="heading 4"/>
    <w:basedOn w:val="Normal"/>
    <w:next w:val="Normal"/>
    <w:qFormat/>
    <w:pPr>
      <w:keepNext/>
      <w:numPr>
        <w:ilvl w:val="3"/>
        <w:numId w:val="1"/>
      </w:numPr>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paragraph" w:customStyle="1" w:styleId="Print-FromToSubjectDate">
    <w:name w:val="Print- From: To: Subject: Date:"/>
    <w:basedOn w:val="Normal"/>
    <w:pPr>
      <w:pBdr>
        <w:top w:val="none" w:sz="0" w:space="0" w:color="000000"/>
        <w:left w:val="single" w:sz="18" w:space="1" w:color="000000"/>
        <w:bottom w:val="none" w:sz="0" w:space="0" w:color="000000"/>
        <w:right w:val="none" w:sz="0" w:space="0" w:color="000000"/>
      </w:pBdr>
    </w:pPr>
  </w:style>
  <w:style w:type="paragraph" w:customStyle="1" w:styleId="Print-ReverseHeader">
    <w:name w:val="Print- Reverse Header"/>
    <w:basedOn w:val="Normal"/>
    <w:next w:val="Print-FromToSubjectDate"/>
    <w:pPr>
      <w:pBdr>
        <w:top w:val="none" w:sz="0" w:space="0" w:color="000000"/>
        <w:left w:val="single" w:sz="18" w:space="1" w:color="000000"/>
        <w:bottom w:val="none" w:sz="0" w:space="0" w:color="000000"/>
        <w:right w:val="none" w:sz="0" w:space="0" w:color="000000"/>
      </w:pBdr>
      <w:shd w:val="clear" w:color="auto" w:fill="DFDFDF"/>
    </w:pPr>
    <w:rPr>
      <w:b/>
      <w:sz w:val="22"/>
    </w:rPr>
  </w:style>
  <w:style w:type="paragraph" w:customStyle="1" w:styleId="ReplyForwardHeaders">
    <w:name w:val="Reply/Forward Headers"/>
    <w:basedOn w:val="Normal"/>
    <w:next w:val="ReplyForwardToFromDate"/>
    <w:pPr>
      <w:pBdr>
        <w:top w:val="none" w:sz="0" w:space="0" w:color="000000"/>
        <w:left w:val="single" w:sz="18" w:space="1" w:color="000000"/>
        <w:bottom w:val="none" w:sz="0" w:space="0" w:color="000000"/>
        <w:right w:val="none" w:sz="0" w:space="0" w:color="000000"/>
      </w:pBdr>
      <w:shd w:val="clear" w:color="auto" w:fill="E5E5E5"/>
    </w:pPr>
    <w:rPr>
      <w:b/>
      <w:lang w:eastAsia="en-US"/>
    </w:rPr>
  </w:style>
  <w:style w:type="paragraph" w:customStyle="1" w:styleId="ReplyForwardToFromDate">
    <w:name w:val="Reply/Forward To: From: Date:"/>
    <w:basedOn w:val="Normal"/>
    <w:pPr>
      <w:pBdr>
        <w:top w:val="none" w:sz="0" w:space="0" w:color="000000"/>
        <w:left w:val="single" w:sz="18" w:space="1" w:color="000000"/>
        <w:bottom w:val="none" w:sz="0" w:space="0" w:color="000000"/>
        <w:right w:val="none" w:sz="0" w:space="0" w:color="000000"/>
      </w:pBdr>
    </w:pPr>
  </w:style>
  <w:style w:type="paragraph" w:styleId="Header">
    <w:name w:val="header"/>
    <w:basedOn w:val="Normal"/>
    <w:pPr>
      <w:tabs>
        <w:tab w:val="center" w:pos="4320"/>
        <w:tab w:val="right" w:pos="8640"/>
      </w:tabs>
      <w:jc w:val="center"/>
    </w:pPr>
    <w:rPr>
      <w:b/>
      <w:bCs/>
      <w:caps/>
    </w:r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2C6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45A"/>
    <w:pPr>
      <w:ind w:left="720"/>
      <w:contextualSpacing/>
    </w:pPr>
  </w:style>
  <w:style w:type="character" w:styleId="UnresolvedMention">
    <w:name w:val="Unresolved Mention"/>
    <w:basedOn w:val="DefaultParagraphFont"/>
    <w:uiPriority w:val="99"/>
    <w:semiHidden/>
    <w:unhideWhenUsed/>
    <w:rsid w:val="00336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03282">
      <w:bodyDiv w:val="1"/>
      <w:marLeft w:val="0"/>
      <w:marRight w:val="0"/>
      <w:marTop w:val="0"/>
      <w:marBottom w:val="0"/>
      <w:divBdr>
        <w:top w:val="none" w:sz="0" w:space="0" w:color="auto"/>
        <w:left w:val="none" w:sz="0" w:space="0" w:color="auto"/>
        <w:bottom w:val="none" w:sz="0" w:space="0" w:color="auto"/>
        <w:right w:val="none" w:sz="0" w:space="0" w:color="auto"/>
      </w:divBdr>
    </w:div>
    <w:div w:id="719940205">
      <w:bodyDiv w:val="1"/>
      <w:marLeft w:val="0"/>
      <w:marRight w:val="0"/>
      <w:marTop w:val="0"/>
      <w:marBottom w:val="0"/>
      <w:divBdr>
        <w:top w:val="none" w:sz="0" w:space="0" w:color="auto"/>
        <w:left w:val="none" w:sz="0" w:space="0" w:color="auto"/>
        <w:bottom w:val="none" w:sz="0" w:space="0" w:color="auto"/>
        <w:right w:val="none" w:sz="0" w:space="0" w:color="auto"/>
      </w:divBdr>
    </w:div>
    <w:div w:id="806435581">
      <w:bodyDiv w:val="1"/>
      <w:marLeft w:val="0"/>
      <w:marRight w:val="0"/>
      <w:marTop w:val="0"/>
      <w:marBottom w:val="0"/>
      <w:divBdr>
        <w:top w:val="none" w:sz="0" w:space="0" w:color="auto"/>
        <w:left w:val="none" w:sz="0" w:space="0" w:color="auto"/>
        <w:bottom w:val="none" w:sz="0" w:space="0" w:color="auto"/>
        <w:right w:val="none" w:sz="0" w:space="0" w:color="auto"/>
      </w:divBdr>
    </w:div>
    <w:div w:id="1070613260">
      <w:bodyDiv w:val="1"/>
      <w:marLeft w:val="0"/>
      <w:marRight w:val="0"/>
      <w:marTop w:val="0"/>
      <w:marBottom w:val="0"/>
      <w:divBdr>
        <w:top w:val="none" w:sz="0" w:space="0" w:color="auto"/>
        <w:left w:val="none" w:sz="0" w:space="0" w:color="auto"/>
        <w:bottom w:val="none" w:sz="0" w:space="0" w:color="auto"/>
        <w:right w:val="none" w:sz="0" w:space="0" w:color="auto"/>
      </w:divBdr>
    </w:div>
    <w:div w:id="1204168990">
      <w:bodyDiv w:val="1"/>
      <w:marLeft w:val="0"/>
      <w:marRight w:val="0"/>
      <w:marTop w:val="0"/>
      <w:marBottom w:val="0"/>
      <w:divBdr>
        <w:top w:val="none" w:sz="0" w:space="0" w:color="auto"/>
        <w:left w:val="none" w:sz="0" w:space="0" w:color="auto"/>
        <w:bottom w:val="none" w:sz="0" w:space="0" w:color="auto"/>
        <w:right w:val="none" w:sz="0" w:space="0" w:color="auto"/>
      </w:divBdr>
    </w:div>
    <w:div w:id="179366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ce.eng.uab.edu/EEInformalReportTemplate.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C:\MSOffice\Winword\EMAIL.DOT</Template>
  <TotalTime>33</TotalTime>
  <Pages>8</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Email Template</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subject/>
  <dc:creator>Stephen T. McClain</dc:creator>
  <cp:keywords/>
  <dc:description/>
  <cp:lastModifiedBy>Fuller, Adam L</cp:lastModifiedBy>
  <cp:revision>46</cp:revision>
  <cp:lastPrinted>1998-09-08T18:20:00Z</cp:lastPrinted>
  <dcterms:created xsi:type="dcterms:W3CDTF">2018-11-27T21:02:00Z</dcterms:created>
  <dcterms:modified xsi:type="dcterms:W3CDTF">2018-12-04T17:40:00Z</dcterms:modified>
</cp:coreProperties>
</file>